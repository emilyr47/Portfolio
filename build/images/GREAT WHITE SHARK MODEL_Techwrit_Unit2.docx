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673B8A" w14:textId="77777777" w:rsidR="00713A62" w:rsidRDefault="0022746A">
      <w:pPr>
        <w:pStyle w:val="Title"/>
        <w:tabs>
          <w:tab w:val="center" w:pos="4320"/>
        </w:tabs>
      </w:pPr>
      <w:r>
        <w:t>GREAT WHITE SHARK</w:t>
      </w:r>
      <w:r w:rsidR="003505E2">
        <w:t xml:space="preserve"> MODEL</w:t>
      </w:r>
    </w:p>
    <w:p w14:paraId="7963E97B" w14:textId="77777777" w:rsidR="00713A62" w:rsidRDefault="0022746A">
      <w:pPr>
        <w:pStyle w:val="Subtitle"/>
      </w:pPr>
      <w:r>
        <w:t>Made by LEGOs</w:t>
      </w:r>
    </w:p>
    <w:p w14:paraId="09011769" w14:textId="77777777" w:rsidR="00713A62" w:rsidRDefault="0022746A">
      <w:pPr>
        <w:pStyle w:val="Date"/>
      </w:pPr>
      <w:r>
        <w:t>Victoria Richey and Emily Raper</w:t>
      </w:r>
    </w:p>
    <w:p w14:paraId="09EBD736" w14:textId="77777777" w:rsidR="0022746A" w:rsidRDefault="0022746A" w:rsidP="0022746A">
      <w:pPr>
        <w:jc w:val="center"/>
        <w:rPr>
          <w:i/>
          <w:color w:val="FF0000"/>
          <w:sz w:val="32"/>
          <w:szCs w:val="32"/>
        </w:rPr>
      </w:pPr>
      <w:r w:rsidRPr="004F4C0E">
        <w:rPr>
          <w:i/>
          <w:noProof/>
          <w:color w:val="FF0000"/>
        </w:rPr>
        <w:drawing>
          <wp:inline distT="0" distB="0" distL="0" distR="0" wp14:anchorId="41838ADD" wp14:editId="6E732AD5">
            <wp:extent cx="394335" cy="31066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404" cy="317022"/>
                    </a:xfrm>
                    <a:prstGeom prst="rect">
                      <a:avLst/>
                    </a:prstGeom>
                  </pic:spPr>
                </pic:pic>
              </a:graphicData>
            </a:graphic>
          </wp:inline>
        </w:drawing>
      </w:r>
    </w:p>
    <w:p w14:paraId="37ABF1B5" w14:textId="77777777" w:rsidR="0022746A" w:rsidRPr="0022746A" w:rsidRDefault="0022746A" w:rsidP="0022746A">
      <w:pPr>
        <w:jc w:val="center"/>
        <w:rPr>
          <w:b/>
        </w:rPr>
      </w:pPr>
      <w:r w:rsidRPr="0022746A">
        <w:rPr>
          <w:b/>
          <w:i/>
          <w:color w:val="FF0000"/>
          <w:sz w:val="32"/>
          <w:szCs w:val="32"/>
        </w:rPr>
        <w:t xml:space="preserve">Warning: This set contains small pieces, which can be a choking hazard  </w:t>
      </w:r>
    </w:p>
    <w:p w14:paraId="5A648458" w14:textId="6F4881CE" w:rsidR="0022746A" w:rsidRPr="0022746A" w:rsidRDefault="0022746A" w:rsidP="0022746A">
      <w:pPr>
        <w:jc w:val="center"/>
      </w:pPr>
      <w:r w:rsidRPr="004F4C0E">
        <w:rPr>
          <w:i/>
          <w:color w:val="FF0000"/>
          <w:sz w:val="32"/>
          <w:szCs w:val="32"/>
        </w:rPr>
        <w:t xml:space="preserve">For ages 5+ </w:t>
      </w:r>
      <w:r w:rsidR="00B51BB9">
        <w:rPr>
          <w:i/>
          <w:color w:val="FF0000"/>
          <w:sz w:val="32"/>
          <w:szCs w:val="32"/>
        </w:rPr>
        <w:t>Parent assistance may be required for assembly</w:t>
      </w:r>
    </w:p>
    <w:p w14:paraId="5D360AC5" w14:textId="77777777" w:rsidR="0022746A" w:rsidRDefault="0022746A" w:rsidP="0022746A">
      <w:pPr>
        <w:pStyle w:val="Date"/>
      </w:pPr>
      <w:r>
        <w:rPr>
          <w:noProof/>
          <w:lang w:eastAsia="en-US"/>
        </w:rPr>
        <w:drawing>
          <wp:anchor distT="0" distB="0" distL="114300" distR="114300" simplePos="0" relativeHeight="251658240" behindDoc="0" locked="0" layoutInCell="1" allowOverlap="1" wp14:anchorId="7F645F6B" wp14:editId="48AD9211">
            <wp:simplePos x="0" y="0"/>
            <wp:positionH relativeFrom="margin">
              <wp:align>center</wp:align>
            </wp:positionH>
            <wp:positionV relativeFrom="paragraph">
              <wp:posOffset>508000</wp:posOffset>
            </wp:positionV>
            <wp:extent cx="4506401" cy="28727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27 at 8.48.29 PM.png"/>
                    <pic:cNvPicPr/>
                  </pic:nvPicPr>
                  <pic:blipFill>
                    <a:blip r:embed="rId9">
                      <a:extLst>
                        <a:ext uri="{28A0092B-C50C-407E-A947-70E740481C1C}">
                          <a14:useLocalDpi xmlns:a14="http://schemas.microsoft.com/office/drawing/2010/main" val="0"/>
                        </a:ext>
                      </a:extLst>
                    </a:blip>
                    <a:stretch>
                      <a:fillRect/>
                    </a:stretch>
                  </pic:blipFill>
                  <pic:spPr>
                    <a:xfrm>
                      <a:off x="0" y="0"/>
                      <a:ext cx="4506401" cy="287274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F4C0E">
        <w:rPr>
          <w:i/>
          <w:noProof/>
          <w:color w:val="FF0000"/>
        </w:rPr>
        <w:drawing>
          <wp:inline distT="0" distB="0" distL="0" distR="0" wp14:anchorId="23E754C9" wp14:editId="7CAC7729">
            <wp:extent cx="394335" cy="310665"/>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404" cy="317022"/>
                    </a:xfrm>
                    <a:prstGeom prst="rect">
                      <a:avLst/>
                    </a:prstGeom>
                  </pic:spPr>
                </pic:pic>
              </a:graphicData>
            </a:graphic>
          </wp:inline>
        </w:drawing>
      </w:r>
      <w:r>
        <w:t xml:space="preserve"> </w:t>
      </w:r>
    </w:p>
    <w:p w14:paraId="7D48097F" w14:textId="77777777" w:rsidR="0022746A" w:rsidRDefault="00386B8C">
      <w:r>
        <w:lastRenderedPageBreak/>
        <w:t>*</w:t>
      </w:r>
      <w:r>
        <w:rPr>
          <w:rStyle w:val="FootnoteReference"/>
        </w:rPr>
        <w:footnoteReference w:id="1"/>
      </w:r>
    </w:p>
    <w:p w14:paraId="4FA1367C" w14:textId="77777777" w:rsidR="0022746A" w:rsidRDefault="0022746A">
      <w:r>
        <w:t>Do you have an</w:t>
      </w:r>
      <w:r w:rsidR="0094259E">
        <w:t xml:space="preserve"> eager</w:t>
      </w:r>
      <w:r>
        <w:t xml:space="preserve"> explorer that wishes to be closer to our friend</w:t>
      </w:r>
      <w:r w:rsidR="0094259E">
        <w:t xml:space="preserve">s </w:t>
      </w:r>
      <w:r>
        <w:t xml:space="preserve">under the sea? This Lego Model will let your little scuba diver get close to the famous Great White Shark. Create </w:t>
      </w:r>
      <w:r w:rsidR="00386B8C">
        <w:t>its</w:t>
      </w:r>
      <w:r>
        <w:t xml:space="preserve"> ecosystem as well and it’s guaranteed to aide </w:t>
      </w:r>
      <w:r w:rsidR="00386B8C">
        <w:t>countless hours of imagination and exploration</w:t>
      </w:r>
      <w:r>
        <w:t xml:space="preserve">. </w:t>
      </w:r>
    </w:p>
    <w:p w14:paraId="76B41BDE" w14:textId="77777777" w:rsidR="0022746A" w:rsidRDefault="0022746A">
      <w:r>
        <w:t xml:space="preserve"> This set contains </w:t>
      </w:r>
      <w:r w:rsidRPr="0022746A">
        <w:rPr>
          <w:b/>
        </w:rPr>
        <w:t>38 Pieces.</w:t>
      </w:r>
      <w:r>
        <w:t xml:space="preserve"> </w:t>
      </w:r>
    </w:p>
    <w:p w14:paraId="769E1845" w14:textId="77777777" w:rsidR="0022746A" w:rsidRDefault="0022746A">
      <w:r>
        <w:t>The pieces that come with this set are listed below:</w:t>
      </w:r>
    </w:p>
    <w:p w14:paraId="2A15FC63" w14:textId="77777777" w:rsidR="0022746A" w:rsidRDefault="0022746A">
      <w:r>
        <w:rPr>
          <w:noProof/>
          <w:lang w:eastAsia="en-US"/>
        </w:rPr>
        <w:drawing>
          <wp:inline distT="0" distB="0" distL="0" distR="0" wp14:anchorId="200E8EBA" wp14:editId="6986449E">
            <wp:extent cx="5448300" cy="3492500"/>
            <wp:effectExtent l="0" t="0" r="12700" b="12700"/>
            <wp:docPr id="6" name="Picture 6" descr="/Users/Fanslaptop/Desktop/Screen Shot 2019-10-27 at 8.4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anslaptop/Desktop/Screen Shot 2019-10-27 at 8.40.3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492500"/>
                    </a:xfrm>
                    <a:prstGeom prst="rect">
                      <a:avLst/>
                    </a:prstGeom>
                    <a:noFill/>
                    <a:ln>
                      <a:noFill/>
                    </a:ln>
                  </pic:spPr>
                </pic:pic>
              </a:graphicData>
            </a:graphic>
          </wp:inline>
        </w:drawing>
      </w:r>
    </w:p>
    <w:p w14:paraId="28803C68" w14:textId="77777777" w:rsidR="00386B8C" w:rsidRDefault="00386B8C" w:rsidP="00386B8C">
      <w:pPr>
        <w:pStyle w:val="Date"/>
      </w:pPr>
      <w:r>
        <w:lastRenderedPageBreak/>
        <w:t xml:space="preserve">Building the model                                            </w:t>
      </w:r>
    </w:p>
    <w:p w14:paraId="5A9A1E79" w14:textId="77777777" w:rsidR="00713A62" w:rsidRDefault="00713A62" w:rsidP="00386B8C">
      <w:pPr>
        <w:tabs>
          <w:tab w:val="left" w:pos="1400"/>
        </w:tabs>
      </w:pPr>
    </w:p>
    <w:p w14:paraId="658FE6BD" w14:textId="77777777" w:rsidR="00386B8C" w:rsidRPr="00386B8C" w:rsidRDefault="00386B8C" w:rsidP="00386B8C">
      <w:pPr>
        <w:tabs>
          <w:tab w:val="left" w:pos="1400"/>
        </w:tabs>
        <w:rPr>
          <w:b/>
        </w:rPr>
      </w:pPr>
      <w:r w:rsidRPr="00386B8C">
        <w:rPr>
          <w:b/>
        </w:rPr>
        <w:t>Step 1</w:t>
      </w:r>
      <w:r>
        <w:rPr>
          <w:b/>
        </w:rPr>
        <w:t>:</w:t>
      </w:r>
      <w:r w:rsidRPr="00386B8C">
        <w:rPr>
          <w:b/>
        </w:rPr>
        <w:t xml:space="preserve"> </w:t>
      </w:r>
    </w:p>
    <w:p w14:paraId="5C93D83F" w14:textId="77777777" w:rsidR="00386B8C" w:rsidRDefault="00386B8C" w:rsidP="00386B8C">
      <w:pPr>
        <w:tabs>
          <w:tab w:val="left" w:pos="1400"/>
        </w:tabs>
      </w:pPr>
      <w:r>
        <w:t xml:space="preserve">Connect 2x6 Light Grey Plate on top of 2x4 Light Grey plate </w:t>
      </w:r>
    </w:p>
    <w:p w14:paraId="2EDBBED5" w14:textId="77777777" w:rsidR="00386B8C" w:rsidRDefault="00386B8C" w:rsidP="00386B8C">
      <w:pPr>
        <w:tabs>
          <w:tab w:val="left" w:pos="1400"/>
        </w:tabs>
      </w:pPr>
      <w:r>
        <w:rPr>
          <w:noProof/>
          <w:lang w:eastAsia="en-US"/>
        </w:rPr>
        <w:drawing>
          <wp:anchor distT="0" distB="0" distL="114300" distR="114300" simplePos="0" relativeHeight="251659264" behindDoc="0" locked="0" layoutInCell="1" allowOverlap="1" wp14:anchorId="23C59652" wp14:editId="6E249B08">
            <wp:simplePos x="0" y="0"/>
            <wp:positionH relativeFrom="column">
              <wp:posOffset>2940050</wp:posOffset>
            </wp:positionH>
            <wp:positionV relativeFrom="paragraph">
              <wp:posOffset>208915</wp:posOffset>
            </wp:positionV>
            <wp:extent cx="2629535" cy="2580640"/>
            <wp:effectExtent l="0" t="0" r="12065" b="10160"/>
            <wp:wrapThrough wrapText="bothSides">
              <wp:wrapPolygon edited="0">
                <wp:start x="0" y="0"/>
                <wp:lineTo x="0" y="21472"/>
                <wp:lineTo x="21490" y="21472"/>
                <wp:lineTo x="21490" y="0"/>
                <wp:lineTo x="0" y="0"/>
              </wp:wrapPolygon>
            </wp:wrapThrough>
            <wp:docPr id="8" name="Picture 8" descr="/Users/Fanslaptop/Desktop/Screen Shot 2019-10-27 at 8.20.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Fanslaptop/Desktop/Screen Shot 2019-10-27 at 8.20.2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535" cy="2580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0D5C7A8B" wp14:editId="2FD5EB0F">
            <wp:extent cx="2624392" cy="2606040"/>
            <wp:effectExtent l="0" t="0" r="0" b="10160"/>
            <wp:docPr id="7" name="Picture 7" descr="/Users/Fanslaptop/Desktop/Screen Shot 2019-10-27 at 8.2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anslaptop/Desktop/Screen Shot 2019-10-27 at 8.20.1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566" cy="2609191"/>
                    </a:xfrm>
                    <a:prstGeom prst="rect">
                      <a:avLst/>
                    </a:prstGeom>
                    <a:noFill/>
                    <a:ln>
                      <a:noFill/>
                    </a:ln>
                  </pic:spPr>
                </pic:pic>
              </a:graphicData>
            </a:graphic>
          </wp:inline>
        </w:drawing>
      </w:r>
    </w:p>
    <w:p w14:paraId="3F34B1F8" w14:textId="77777777" w:rsidR="00386B8C" w:rsidRDefault="000838CA" w:rsidP="00386B8C">
      <w:pPr>
        <w:tabs>
          <w:tab w:val="left" w:pos="1400"/>
        </w:tabs>
        <w:rPr>
          <w:b/>
        </w:rPr>
      </w:pPr>
      <w:r>
        <w:rPr>
          <w:noProof/>
          <w:lang w:eastAsia="en-US"/>
        </w:rPr>
        <w:drawing>
          <wp:anchor distT="0" distB="0" distL="114300" distR="114300" simplePos="0" relativeHeight="251660288" behindDoc="0" locked="0" layoutInCell="1" allowOverlap="1" wp14:anchorId="507D79E7" wp14:editId="78BA7273">
            <wp:simplePos x="0" y="0"/>
            <wp:positionH relativeFrom="column">
              <wp:posOffset>2713990</wp:posOffset>
            </wp:positionH>
            <wp:positionV relativeFrom="paragraph">
              <wp:posOffset>-24765</wp:posOffset>
            </wp:positionV>
            <wp:extent cx="3759835" cy="3304540"/>
            <wp:effectExtent l="0" t="0" r="0" b="0"/>
            <wp:wrapThrough wrapText="bothSides">
              <wp:wrapPolygon edited="0">
                <wp:start x="0" y="0"/>
                <wp:lineTo x="0" y="21417"/>
                <wp:lineTo x="21450" y="21417"/>
                <wp:lineTo x="21450" y="0"/>
                <wp:lineTo x="0" y="0"/>
              </wp:wrapPolygon>
            </wp:wrapThrough>
            <wp:docPr id="9" name="Picture 9" descr="/Users/Fanslaptop/Desktop/Screen Shot 2019-10-27 at 8.2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Fanslaptop/Desktop/Screen Shot 2019-10-27 at 8.20.4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9835" cy="3304540"/>
                    </a:xfrm>
                    <a:prstGeom prst="rect">
                      <a:avLst/>
                    </a:prstGeom>
                    <a:noFill/>
                    <a:ln>
                      <a:noFill/>
                    </a:ln>
                  </pic:spPr>
                </pic:pic>
              </a:graphicData>
            </a:graphic>
            <wp14:sizeRelH relativeFrom="page">
              <wp14:pctWidth>0</wp14:pctWidth>
            </wp14:sizeRelH>
            <wp14:sizeRelV relativeFrom="page">
              <wp14:pctHeight>0</wp14:pctHeight>
            </wp14:sizeRelV>
          </wp:anchor>
        </w:drawing>
      </w:r>
      <w:r w:rsidR="00386B8C" w:rsidRPr="00386B8C">
        <w:rPr>
          <w:b/>
        </w:rPr>
        <w:t>Step 2</w:t>
      </w:r>
      <w:r w:rsidR="00386B8C">
        <w:rPr>
          <w:b/>
        </w:rPr>
        <w:t>:</w:t>
      </w:r>
    </w:p>
    <w:p w14:paraId="639C4099" w14:textId="77777777" w:rsidR="00386B8C" w:rsidRPr="00386B8C" w:rsidRDefault="00386B8C" w:rsidP="00386B8C">
      <w:pPr>
        <w:tabs>
          <w:tab w:val="left" w:pos="1400"/>
        </w:tabs>
      </w:pPr>
      <w:r>
        <w:t xml:space="preserve">Above the 2x4 Light Grey plate, attach (3) </w:t>
      </w:r>
      <w:r w:rsidR="000838CA">
        <w:t>2x2 Pearl Dark Grey plates and (2) 1x4 White plates alternatively as show in figure:</w:t>
      </w:r>
      <w:r w:rsidR="000838CA" w:rsidRPr="000838CA">
        <w:rPr>
          <w:noProof/>
          <w:lang w:eastAsia="en-US"/>
        </w:rPr>
        <w:t xml:space="preserve"> </w:t>
      </w:r>
    </w:p>
    <w:p w14:paraId="7C670EB0" w14:textId="77777777" w:rsidR="00386B8C" w:rsidRDefault="00386B8C" w:rsidP="00386B8C">
      <w:pPr>
        <w:tabs>
          <w:tab w:val="left" w:pos="1400"/>
        </w:tabs>
      </w:pPr>
    </w:p>
    <w:p w14:paraId="18AB5F5D" w14:textId="77777777" w:rsidR="000838CA" w:rsidRDefault="000838CA" w:rsidP="00386B8C">
      <w:pPr>
        <w:tabs>
          <w:tab w:val="left" w:pos="1400"/>
        </w:tabs>
      </w:pPr>
    </w:p>
    <w:p w14:paraId="01763C25" w14:textId="77777777" w:rsidR="000838CA" w:rsidRDefault="000838CA" w:rsidP="00386B8C">
      <w:pPr>
        <w:tabs>
          <w:tab w:val="left" w:pos="1400"/>
        </w:tabs>
      </w:pPr>
    </w:p>
    <w:p w14:paraId="2FEE0440" w14:textId="77777777" w:rsidR="000838CA" w:rsidRDefault="000838CA" w:rsidP="00386B8C">
      <w:pPr>
        <w:tabs>
          <w:tab w:val="left" w:pos="1400"/>
        </w:tabs>
      </w:pPr>
    </w:p>
    <w:p w14:paraId="5925D68E" w14:textId="77777777" w:rsidR="000838CA" w:rsidRDefault="000838CA" w:rsidP="00386B8C">
      <w:pPr>
        <w:tabs>
          <w:tab w:val="left" w:pos="1400"/>
        </w:tabs>
        <w:rPr>
          <w:b/>
        </w:rPr>
      </w:pPr>
      <w:r w:rsidRPr="000838CA">
        <w:rPr>
          <w:b/>
        </w:rPr>
        <w:t>Step 3</w:t>
      </w:r>
      <w:r>
        <w:rPr>
          <w:b/>
        </w:rPr>
        <w:t>:</w:t>
      </w:r>
    </w:p>
    <w:p w14:paraId="1BA4D99F" w14:textId="77777777" w:rsidR="00311E80" w:rsidRDefault="00311E80" w:rsidP="00386B8C">
      <w:pPr>
        <w:tabs>
          <w:tab w:val="left" w:pos="1400"/>
        </w:tabs>
      </w:pPr>
      <w:r>
        <w:rPr>
          <w:noProof/>
          <w:lang w:eastAsia="en-US"/>
        </w:rPr>
        <w:drawing>
          <wp:anchor distT="0" distB="0" distL="114300" distR="114300" simplePos="0" relativeHeight="251661312" behindDoc="0" locked="0" layoutInCell="1" allowOverlap="1" wp14:anchorId="0DBB3332" wp14:editId="61A7C4C7">
            <wp:simplePos x="0" y="0"/>
            <wp:positionH relativeFrom="column">
              <wp:posOffset>1225550</wp:posOffset>
            </wp:positionH>
            <wp:positionV relativeFrom="paragraph">
              <wp:posOffset>276225</wp:posOffset>
            </wp:positionV>
            <wp:extent cx="3849370" cy="3888740"/>
            <wp:effectExtent l="0" t="0" r="11430" b="0"/>
            <wp:wrapThrough wrapText="bothSides">
              <wp:wrapPolygon edited="0">
                <wp:start x="0" y="0"/>
                <wp:lineTo x="0" y="21445"/>
                <wp:lineTo x="21522" y="21445"/>
                <wp:lineTo x="21522" y="0"/>
                <wp:lineTo x="0" y="0"/>
              </wp:wrapPolygon>
            </wp:wrapThrough>
            <wp:docPr id="10" name="Picture 10" descr="/Users/Fanslaptop/Desktop/Screen Shot 2019-10-27 at 8.2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Fanslaptop/Desktop/Screen Shot 2019-10-27 at 8.20.5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9370" cy="388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8CA">
        <w:rPr>
          <w:noProof/>
          <w:lang w:eastAsia="en-US"/>
        </w:rPr>
        <mc:AlternateContent>
          <mc:Choice Requires="wps">
            <w:drawing>
              <wp:anchor distT="0" distB="0" distL="114300" distR="114300" simplePos="0" relativeHeight="251662336" behindDoc="0" locked="0" layoutInCell="1" allowOverlap="1" wp14:anchorId="1BD773B2" wp14:editId="337E421D">
                <wp:simplePos x="0" y="0"/>
                <wp:positionH relativeFrom="column">
                  <wp:posOffset>1111249</wp:posOffset>
                </wp:positionH>
                <wp:positionV relativeFrom="paragraph">
                  <wp:posOffset>1878964</wp:posOffset>
                </wp:positionV>
                <wp:extent cx="915035" cy="156845"/>
                <wp:effectExtent l="25400" t="101600" r="0" b="46355"/>
                <wp:wrapNone/>
                <wp:docPr id="11" name="Straight Arrow Connector 11"/>
                <wp:cNvGraphicFramePr/>
                <a:graphic xmlns:a="http://schemas.openxmlformats.org/drawingml/2006/main">
                  <a:graphicData uri="http://schemas.microsoft.com/office/word/2010/wordprocessingShape">
                    <wps:wsp>
                      <wps:cNvCnPr/>
                      <wps:spPr>
                        <a:xfrm flipV="1">
                          <a:off x="0" y="0"/>
                          <a:ext cx="915035" cy="156845"/>
                        </a:xfrm>
                        <a:prstGeom prst="straightConnector1">
                          <a:avLst/>
                        </a:prstGeom>
                        <a:ln w="412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C8709E9" id="_x0000_t32" coordsize="21600,21600" o:spt="32" o:oned="t" path="m0,0l21600,21600e" filled="f">
                <v:path arrowok="t" fillok="f" o:connecttype="none"/>
                <o:lock v:ext="edit" shapetype="t"/>
              </v:shapetype>
              <v:shape id="Straight Arrow Connector 11" o:spid="_x0000_s1026" type="#_x0000_t32" style="position:absolute;margin-left:87.5pt;margin-top:147.95pt;width:72.05pt;height:12.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" strokecolor="#e7635f [3205]" strokeweight="3.25pt">
                <v:stroke endarrow="block" joinstyle="miter"/>
              </v:shape>
            </w:pict>
          </mc:Fallback>
        </mc:AlternateContent>
      </w:r>
      <w:r w:rsidR="000838CA">
        <w:t>Below an additional 2x2 Light Grey plate will be added:</w:t>
      </w:r>
    </w:p>
    <w:p w14:paraId="1E3D6442" w14:textId="77777777" w:rsidR="00311E80" w:rsidRPr="00311E80" w:rsidRDefault="00311E80" w:rsidP="00311E80"/>
    <w:p w14:paraId="343BF3FF" w14:textId="77777777" w:rsidR="00311E80" w:rsidRPr="00311E80" w:rsidRDefault="00311E80" w:rsidP="00311E80"/>
    <w:p w14:paraId="7B0C4411" w14:textId="77777777" w:rsidR="00311E80" w:rsidRPr="00311E80" w:rsidRDefault="00311E80" w:rsidP="00311E80"/>
    <w:p w14:paraId="209C367D" w14:textId="77777777" w:rsidR="00311E80" w:rsidRPr="00311E80" w:rsidRDefault="00311E80" w:rsidP="00311E80"/>
    <w:p w14:paraId="23E32C0F" w14:textId="77777777" w:rsidR="00311E80" w:rsidRPr="00311E80" w:rsidRDefault="00311E80" w:rsidP="00311E80"/>
    <w:p w14:paraId="5D1DFC56" w14:textId="77777777" w:rsidR="00311E80" w:rsidRDefault="00311E80" w:rsidP="00311E80">
      <w:pPr>
        <w:rPr>
          <w:b/>
        </w:rPr>
      </w:pPr>
    </w:p>
    <w:p w14:paraId="6266549E" w14:textId="77777777" w:rsidR="00311E80" w:rsidRDefault="00311E80" w:rsidP="00311E80">
      <w:pPr>
        <w:rPr>
          <w:b/>
        </w:rPr>
      </w:pPr>
    </w:p>
    <w:p w14:paraId="0AC92863" w14:textId="77777777" w:rsidR="00311E80" w:rsidRDefault="00311E80" w:rsidP="00311E80">
      <w:pPr>
        <w:rPr>
          <w:b/>
        </w:rPr>
      </w:pPr>
    </w:p>
    <w:p w14:paraId="621F2286" w14:textId="77777777" w:rsidR="00311E80" w:rsidRPr="00311E80" w:rsidRDefault="00311E80" w:rsidP="00311E80">
      <w:pPr>
        <w:rPr>
          <w:b/>
        </w:rPr>
      </w:pPr>
      <w:r w:rsidRPr="00311E80">
        <w:rPr>
          <w:b/>
        </w:rPr>
        <w:t>Step 4</w:t>
      </w:r>
      <w:r>
        <w:rPr>
          <w:b/>
        </w:rPr>
        <w:t xml:space="preserve">: </w:t>
      </w:r>
      <w:r w:rsidR="00A050D0" w:rsidRPr="00A050D0">
        <w:rPr>
          <w:b/>
        </w:rPr>
        <w:t xml:space="preserve">3 </w:t>
      </w:r>
      <w:r w:rsidRPr="00A050D0">
        <w:rPr>
          <w:b/>
        </w:rPr>
        <w:t xml:space="preserve">pieces </w:t>
      </w:r>
      <w:r>
        <w:t xml:space="preserve">will be needed </w:t>
      </w:r>
    </w:p>
    <w:p w14:paraId="5F7C503C" w14:textId="77777777" w:rsidR="00311E80" w:rsidRDefault="00311E80" w:rsidP="00311E80">
      <w:pPr>
        <w:pStyle w:val="ListParagraph"/>
        <w:numPr>
          <w:ilvl w:val="0"/>
          <w:numId w:val="1"/>
        </w:numPr>
      </w:pPr>
      <w:r>
        <w:rPr>
          <w:noProof/>
          <w:lang w:eastAsia="en-US"/>
        </w:rPr>
        <w:drawing>
          <wp:anchor distT="0" distB="0" distL="114300" distR="114300" simplePos="0" relativeHeight="251663360" behindDoc="1" locked="0" layoutInCell="1" allowOverlap="1" wp14:anchorId="0CDFE1CD" wp14:editId="03E61BEA">
            <wp:simplePos x="0" y="0"/>
            <wp:positionH relativeFrom="column">
              <wp:posOffset>426720</wp:posOffset>
            </wp:positionH>
            <wp:positionV relativeFrom="paragraph">
              <wp:posOffset>106045</wp:posOffset>
            </wp:positionV>
            <wp:extent cx="5448300" cy="2692400"/>
            <wp:effectExtent l="0" t="0" r="12700" b="0"/>
            <wp:wrapNone/>
            <wp:docPr id="12" name="Picture 12" descr="/Users/Fanslaptop/Desktop/Screen Shot 2019-10-27 at 9.23.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anslaptop/Desktop/Screen Shot 2019-10-27 at 9.23.4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692400"/>
                    </a:xfrm>
                    <a:prstGeom prst="rect">
                      <a:avLst/>
                    </a:prstGeom>
                    <a:noFill/>
                    <a:ln>
                      <a:noFill/>
                    </a:ln>
                  </pic:spPr>
                </pic:pic>
              </a:graphicData>
            </a:graphic>
            <wp14:sizeRelH relativeFrom="page">
              <wp14:pctWidth>0</wp14:pctWidth>
            </wp14:sizeRelH>
            <wp14:sizeRelV relativeFrom="page">
              <wp14:pctHeight>0</wp14:pctHeight>
            </wp14:sizeRelV>
          </wp:anchor>
        </w:drawing>
      </w:r>
      <w:r>
        <w:t>1, 2x4 Pearl Dark Grey</w:t>
      </w:r>
      <w:r w:rsidR="00444169">
        <w:t xml:space="preserve"> plate</w:t>
      </w:r>
    </w:p>
    <w:p w14:paraId="3F1EFAAB" w14:textId="77777777" w:rsidR="00311E80" w:rsidRDefault="00311E80" w:rsidP="00311E80">
      <w:pPr>
        <w:pStyle w:val="ListParagraph"/>
        <w:numPr>
          <w:ilvl w:val="0"/>
          <w:numId w:val="1"/>
        </w:numPr>
      </w:pPr>
      <w:r>
        <w:t xml:space="preserve">1, 1x2 with Groove with 1 Centre stud </w:t>
      </w:r>
    </w:p>
    <w:p w14:paraId="2283490A" w14:textId="77777777" w:rsidR="00311E80" w:rsidRDefault="00311E80" w:rsidP="00311E80">
      <w:pPr>
        <w:pStyle w:val="ListParagraph"/>
        <w:numPr>
          <w:ilvl w:val="0"/>
          <w:numId w:val="1"/>
        </w:numPr>
      </w:pPr>
      <w:r>
        <w:t xml:space="preserve">1, 1x3 Light Grey Plate </w:t>
      </w:r>
    </w:p>
    <w:p w14:paraId="2195D316" w14:textId="77777777" w:rsidR="00311E80" w:rsidRDefault="00311E80" w:rsidP="00311E80"/>
    <w:p w14:paraId="0BCFAD4A" w14:textId="77777777" w:rsidR="00311E80" w:rsidRDefault="00311E80" w:rsidP="00311E80"/>
    <w:p w14:paraId="3937AF7F" w14:textId="77777777" w:rsidR="00311E80" w:rsidRDefault="00311E80" w:rsidP="00311E80"/>
    <w:p w14:paraId="28547D25" w14:textId="77777777" w:rsidR="00311E80" w:rsidRDefault="00311E80" w:rsidP="00311E80">
      <w:r>
        <w:lastRenderedPageBreak/>
        <w:t xml:space="preserve">Step 4 </w:t>
      </w:r>
      <w:proofErr w:type="spellStart"/>
      <w:r>
        <w:t>con’t</w:t>
      </w:r>
      <w:proofErr w:type="spellEnd"/>
      <w:r>
        <w:t>:</w:t>
      </w:r>
    </w:p>
    <w:p w14:paraId="4C51BE65" w14:textId="77777777" w:rsidR="00311E80" w:rsidRDefault="00A050D0" w:rsidP="00193731">
      <w:pPr>
        <w:pStyle w:val="ListParagraph"/>
        <w:numPr>
          <w:ilvl w:val="0"/>
          <w:numId w:val="3"/>
        </w:numPr>
      </w:pPr>
      <w:r>
        <w:rPr>
          <w:b/>
          <w:noProof/>
          <w:lang w:eastAsia="en-US"/>
        </w:rPr>
        <w:drawing>
          <wp:anchor distT="0" distB="0" distL="114300" distR="114300" simplePos="0" relativeHeight="251664384" behindDoc="0" locked="0" layoutInCell="1" allowOverlap="1" wp14:anchorId="721CA09B" wp14:editId="4F4A406F">
            <wp:simplePos x="0" y="0"/>
            <wp:positionH relativeFrom="column">
              <wp:posOffset>3399155</wp:posOffset>
            </wp:positionH>
            <wp:positionV relativeFrom="paragraph">
              <wp:posOffset>1113155</wp:posOffset>
            </wp:positionV>
            <wp:extent cx="3152140" cy="2961640"/>
            <wp:effectExtent l="0" t="0" r="0" b="10160"/>
            <wp:wrapThrough wrapText="bothSides">
              <wp:wrapPolygon edited="0">
                <wp:start x="0" y="0"/>
                <wp:lineTo x="0" y="21489"/>
                <wp:lineTo x="21409" y="21489"/>
                <wp:lineTo x="21409" y="0"/>
                <wp:lineTo x="0" y="0"/>
              </wp:wrapPolygon>
            </wp:wrapThrough>
            <wp:docPr id="14" name="Picture 14" descr="/Users/Fanslaptop/Desktop/Screen Shot 2019-10-27 at 8.2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anslaptop/Desktop/Screen Shot 2019-10-27 at 8.21.3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2140" cy="2961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E80">
        <w:t xml:space="preserve">Attach the 2x4 Pearl Dark Grey </w:t>
      </w:r>
      <w:r>
        <w:t xml:space="preserve">and the 1x2 with Groove with 1 Centre stud on top of the pieces of the previous step. The 1x3 Light Grey Plate will be attached on top of the 1x2 with Groove with 1 Centre stud. </w:t>
      </w:r>
    </w:p>
    <w:p w14:paraId="77020D3E" w14:textId="77777777" w:rsidR="00A050D0" w:rsidRDefault="00A050D0" w:rsidP="00A050D0">
      <w:pPr>
        <w:rPr>
          <w:b/>
        </w:rPr>
      </w:pPr>
      <w:r>
        <w:rPr>
          <w:b/>
          <w:noProof/>
          <w:lang w:eastAsia="en-US"/>
        </w:rPr>
        <w:drawing>
          <wp:inline distT="0" distB="0" distL="0" distR="0" wp14:anchorId="2DC99A74" wp14:editId="2A3721B1">
            <wp:extent cx="2897247" cy="2593340"/>
            <wp:effectExtent l="0" t="0" r="0" b="0"/>
            <wp:docPr id="13" name="Picture 13" descr="/Users/Fanslaptop/Desktop/Screen Shot 2019-10-27 at 8.21.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anslaptop/Desktop/Screen Shot 2019-10-27 at 8.21.47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3526" cy="2598960"/>
                    </a:xfrm>
                    <a:prstGeom prst="rect">
                      <a:avLst/>
                    </a:prstGeom>
                    <a:noFill/>
                    <a:ln>
                      <a:noFill/>
                    </a:ln>
                  </pic:spPr>
                </pic:pic>
              </a:graphicData>
            </a:graphic>
          </wp:inline>
        </w:drawing>
      </w:r>
    </w:p>
    <w:p w14:paraId="24C2FA96" w14:textId="77777777" w:rsidR="00A050D0" w:rsidRDefault="00A050D0" w:rsidP="00A050D0">
      <w:pPr>
        <w:rPr>
          <w:b/>
        </w:rPr>
      </w:pPr>
      <w:r w:rsidRPr="00A050D0">
        <w:rPr>
          <w:b/>
        </w:rPr>
        <w:t>Step 5</w:t>
      </w:r>
      <w:r>
        <w:rPr>
          <w:b/>
        </w:rPr>
        <w:t xml:space="preserve">:  2 pieces will be needed for this step </w:t>
      </w:r>
    </w:p>
    <w:p w14:paraId="67141818" w14:textId="77777777" w:rsidR="00A050D0" w:rsidRDefault="00A050D0" w:rsidP="00A050D0">
      <w:pPr>
        <w:pStyle w:val="ListParagraph"/>
        <w:numPr>
          <w:ilvl w:val="0"/>
          <w:numId w:val="4"/>
        </w:numPr>
      </w:pPr>
      <w:r>
        <w:t xml:space="preserve">1, 2x4 Pearl Dark Grey </w:t>
      </w:r>
      <w:r w:rsidR="00444169">
        <w:t>plate</w:t>
      </w:r>
    </w:p>
    <w:p w14:paraId="08ED3520" w14:textId="77777777" w:rsidR="00A050D0" w:rsidRDefault="00A050D0" w:rsidP="00A050D0">
      <w:pPr>
        <w:pStyle w:val="ListParagraph"/>
        <w:numPr>
          <w:ilvl w:val="0"/>
          <w:numId w:val="4"/>
        </w:numPr>
      </w:pPr>
      <w:r>
        <w:rPr>
          <w:noProof/>
          <w:lang w:eastAsia="en-US"/>
        </w:rPr>
        <mc:AlternateContent>
          <mc:Choice Requires="wps">
            <w:drawing>
              <wp:anchor distT="0" distB="0" distL="114300" distR="114300" simplePos="0" relativeHeight="251666432" behindDoc="0" locked="0" layoutInCell="1" allowOverlap="1" wp14:anchorId="5247111F" wp14:editId="0B68A570">
                <wp:simplePos x="0" y="0"/>
                <wp:positionH relativeFrom="column">
                  <wp:posOffset>-259715</wp:posOffset>
                </wp:positionH>
                <wp:positionV relativeFrom="paragraph">
                  <wp:posOffset>367665</wp:posOffset>
                </wp:positionV>
                <wp:extent cx="2971800" cy="25146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971800"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167B9B" w14:textId="77777777" w:rsidR="00A050D0" w:rsidRDefault="00A050D0">
                            <w:r>
                              <w:t xml:space="preserve"> The </w:t>
                            </w:r>
                            <w:r w:rsidR="00444169">
                              <w:t xml:space="preserve">2x4 plate piece will attach above the 2x4 Pearl Dark Grey Plate from step 4. </w:t>
                            </w:r>
                          </w:p>
                          <w:p w14:paraId="54909CB5" w14:textId="77777777" w:rsidR="00444169" w:rsidRDefault="00444169">
                            <w:r>
                              <w:t xml:space="preserve">The 2x6 plate will attach on the visible pieces from step 2. 2x3 pegs should extend out, beginning to form the mouth of the shark.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47111F" id="_x0000_t202" coordsize="21600,21600" o:spt="202" path="m,l,21600r21600,l21600,xe">
                <v:stroke joinstyle="miter"/>
                <v:path gradientshapeok="t" o:connecttype="rect"/>
              </v:shapetype>
              <v:shape id="Text Box 16" o:spid="_x0000_s1026" type="#_x0000_t202" style="position:absolute;left:0;text-align:left;margin-left:-20.45pt;margin-top:28.95pt;width:234pt;height:19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" filled="f" stroked="f">
                <v:textbox>
                  <w:txbxContent>
                    <w:p w14:paraId="17167B9B" w14:textId="77777777" w:rsidR="00A050D0" w:rsidRDefault="00A050D0">
                      <w:r>
                        <w:t xml:space="preserve"> The </w:t>
                      </w:r>
                      <w:r w:rsidR="00444169">
                        <w:t xml:space="preserve">2x4 plate piece will attach above the 2x4 Pearl Dark Grey Plate from step 4. </w:t>
                      </w:r>
                    </w:p>
                    <w:p w14:paraId="54909CB5" w14:textId="77777777" w:rsidR="00444169" w:rsidRDefault="00444169">
                      <w:r>
                        <w:t xml:space="preserve">The 2x6 plate will attach on the visible pieces from step 2. 2x3 pegs should extend out, beginning to form the mouth of the shark. </w:t>
                      </w:r>
                    </w:p>
                  </w:txbxContent>
                </v:textbox>
                <w10:wrap type="square"/>
              </v:shape>
            </w:pict>
          </mc:Fallback>
        </mc:AlternateContent>
      </w:r>
      <w:r>
        <w:t xml:space="preserve">1, 2x6 Pearl Dark Grey </w:t>
      </w:r>
      <w:r w:rsidR="00444169">
        <w:t xml:space="preserve">plate </w:t>
      </w:r>
    </w:p>
    <w:p w14:paraId="0F1BCF64" w14:textId="77777777" w:rsidR="00444169" w:rsidRDefault="00A050D0" w:rsidP="00A050D0">
      <w:r>
        <w:rPr>
          <w:noProof/>
          <w:lang w:eastAsia="en-US"/>
        </w:rPr>
        <w:drawing>
          <wp:anchor distT="0" distB="0" distL="114300" distR="114300" simplePos="0" relativeHeight="251665408" behindDoc="0" locked="0" layoutInCell="1" allowOverlap="1" wp14:anchorId="29D9BBA3" wp14:editId="2100342F">
            <wp:simplePos x="0" y="0"/>
            <wp:positionH relativeFrom="column">
              <wp:posOffset>2712085</wp:posOffset>
            </wp:positionH>
            <wp:positionV relativeFrom="paragraph">
              <wp:posOffset>212090</wp:posOffset>
            </wp:positionV>
            <wp:extent cx="4215765" cy="1615387"/>
            <wp:effectExtent l="0" t="0" r="635" b="10795"/>
            <wp:wrapNone/>
            <wp:docPr id="15" name="Picture 15" descr="/Users/Fanslaptop/Desktop/Screen Shot 2019-10-27 at 9.3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Fanslaptop/Desktop/Screen Shot 2019-10-27 at 9.34.2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5765" cy="16153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EFDCBC" w14:textId="77777777" w:rsidR="00444169" w:rsidRDefault="00444169">
      <w:r>
        <w:br w:type="page"/>
      </w:r>
    </w:p>
    <w:p w14:paraId="64F3F4FB" w14:textId="77777777" w:rsidR="00444169" w:rsidRDefault="00793D27" w:rsidP="00A050D0">
      <w:r>
        <w:rPr>
          <w:noProof/>
          <w:lang w:eastAsia="en-US"/>
        </w:rPr>
        <w:lastRenderedPageBreak/>
        <w:drawing>
          <wp:anchor distT="0" distB="0" distL="114300" distR="114300" simplePos="0" relativeHeight="251669504" behindDoc="1" locked="0" layoutInCell="1" allowOverlap="1" wp14:anchorId="2C8D9116" wp14:editId="4E03B29D">
            <wp:simplePos x="0" y="0"/>
            <wp:positionH relativeFrom="column">
              <wp:posOffset>-30067</wp:posOffset>
            </wp:positionH>
            <wp:positionV relativeFrom="paragraph">
              <wp:posOffset>564384</wp:posOffset>
            </wp:positionV>
            <wp:extent cx="3634105" cy="3787140"/>
            <wp:effectExtent l="0" t="0" r="0" b="0"/>
            <wp:wrapNone/>
            <wp:docPr id="17" name="Picture 17" descr="/Users/Fanslaptop/Desktop/Screen Shot 2019-10-27 at 8.2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Fanslaptop/Desktop/Screen Shot 2019-10-27 at 8.22.5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4105" cy="3787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41DFCF83" wp14:editId="4228A6A3">
                <wp:simplePos x="0" y="0"/>
                <wp:positionH relativeFrom="column">
                  <wp:posOffset>0</wp:posOffset>
                </wp:positionH>
                <wp:positionV relativeFrom="paragraph">
                  <wp:posOffset>0</wp:posOffset>
                </wp:positionV>
                <wp:extent cx="817245" cy="5778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817245" cy="577850"/>
                        </a:xfrm>
                        <a:prstGeom prst="rect">
                          <a:avLst/>
                        </a:prstGeom>
                        <a:noFill/>
                        <a:ln>
                          <a:noFill/>
                        </a:ln>
                        <a:effectLst/>
                      </wps:spPr>
                      <wps:txbx>
                        <w:txbxContent>
                          <w:p w14:paraId="37EBB42D" w14:textId="77777777" w:rsidR="00793D27" w:rsidRPr="00492165" w:rsidRDefault="00793D27" w:rsidP="00492165">
                            <w:pPr>
                              <w:rPr>
                                <w:b/>
                              </w:rPr>
                            </w:pPr>
                            <w:r w:rsidRPr="00444169">
                              <w:rPr>
                                <w:b/>
                              </w:rPr>
                              <w:t>Step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DFCF83" id="Text Box 20" o:spid="_x0000_s1027" type="#_x0000_t202" style="position:absolute;margin-left:0;margin-top:0;width:64.35pt;height:45.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" filled="f" stroked="f">
                <v:textbox style="mso-fit-shape-to-text:t">
                  <w:txbxContent>
                    <w:p w14:paraId="37EBB42D" w14:textId="77777777" w:rsidR="00793D27" w:rsidRPr="00492165" w:rsidRDefault="00793D27" w:rsidP="00492165">
                      <w:pPr>
                        <w:rPr>
                          <w:b/>
                        </w:rPr>
                      </w:pPr>
                      <w:r w:rsidRPr="00444169">
                        <w:rPr>
                          <w:b/>
                        </w:rPr>
                        <w:t>Step 6:</w:t>
                      </w:r>
                    </w:p>
                  </w:txbxContent>
                </v:textbox>
                <w10:wrap type="square"/>
              </v:shape>
            </w:pict>
          </mc:Fallback>
        </mc:AlternateContent>
      </w:r>
      <w:r w:rsidR="00444169">
        <w:t xml:space="preserve">This step you will attach the side fins which will be represented by (2) </w:t>
      </w:r>
      <w:r w:rsidR="003A73F7">
        <w:t>Wing 3x6 Light Grey, left and Right.</w:t>
      </w:r>
    </w:p>
    <w:p w14:paraId="7E0A3578" w14:textId="77777777" w:rsidR="00793D27" w:rsidRDefault="00793D27" w:rsidP="00A050D0">
      <w:r>
        <w:rPr>
          <w:noProof/>
          <w:lang w:eastAsia="en-US"/>
        </w:rPr>
        <mc:AlternateContent>
          <mc:Choice Requires="wps">
            <w:drawing>
              <wp:anchor distT="0" distB="0" distL="114300" distR="114300" simplePos="0" relativeHeight="251667456" behindDoc="0" locked="0" layoutInCell="1" allowOverlap="1" wp14:anchorId="6425D23F" wp14:editId="19FFA06B">
                <wp:simplePos x="0" y="0"/>
                <wp:positionH relativeFrom="column">
                  <wp:posOffset>4077970</wp:posOffset>
                </wp:positionH>
                <wp:positionV relativeFrom="paragraph">
                  <wp:posOffset>128905</wp:posOffset>
                </wp:positionV>
                <wp:extent cx="2628900" cy="209232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28900" cy="2092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0A1CC" w14:textId="77777777" w:rsidR="003A73F7" w:rsidRDefault="003A73F7">
                            <w:r>
                              <w:t xml:space="preserve">The slanted parts of the wing piece face the front of the Great White Shark model. </w:t>
                            </w:r>
                          </w:p>
                          <w:p w14:paraId="19DC0353" w14:textId="77777777" w:rsidR="003A73F7" w:rsidRDefault="003A73F7">
                            <w:r>
                              <w:t xml:space="preserve">Attach the left and right wing to the 1x3 white plate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5D23F" id="Text Box 18" o:spid="_x0000_s1028" type="#_x0000_t202" style="position:absolute;margin-left:321.1pt;margin-top:10.15pt;width:207pt;height:16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" filled="f" stroked="f">
                <v:textbox>
                  <w:txbxContent>
                    <w:p w14:paraId="77D0A1CC" w14:textId="77777777" w:rsidR="003A73F7" w:rsidRDefault="003A73F7">
                      <w:r>
                        <w:t xml:space="preserve">The slanted parts of the wing piece face the front of the Great White Shark model. </w:t>
                      </w:r>
                    </w:p>
                    <w:p w14:paraId="19DC0353" w14:textId="77777777" w:rsidR="003A73F7" w:rsidRDefault="003A73F7">
                      <w:r>
                        <w:t xml:space="preserve">Attach the left and right wing to the 1x3 white plate </w:t>
                      </w:r>
                    </w:p>
                  </w:txbxContent>
                </v:textbox>
                <w10:wrap type="square"/>
              </v:shape>
            </w:pict>
          </mc:Fallback>
        </mc:AlternateContent>
      </w:r>
      <w:r>
        <w:rPr>
          <w:noProof/>
          <w:lang w:eastAsia="en-US"/>
        </w:rPr>
        <mc:AlternateContent>
          <mc:Choice Requires="wps">
            <w:drawing>
              <wp:anchor distT="0" distB="0" distL="114300" distR="114300" simplePos="0" relativeHeight="251674624" behindDoc="0" locked="0" layoutInCell="1" allowOverlap="1" wp14:anchorId="2C33DD6B" wp14:editId="5CC20BA4">
                <wp:simplePos x="0" y="0"/>
                <wp:positionH relativeFrom="column">
                  <wp:posOffset>996950</wp:posOffset>
                </wp:positionH>
                <wp:positionV relativeFrom="paragraph">
                  <wp:posOffset>2907030</wp:posOffset>
                </wp:positionV>
                <wp:extent cx="1485900" cy="8007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1485900"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413C47" w14:textId="77777777" w:rsidR="00793D27" w:rsidRDefault="00793D27">
                            <w:r>
                              <w:t>Attachment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3DD6B" id="Text Box 24" o:spid="_x0000_s1029" type="#_x0000_t202" style="position:absolute;margin-left:78.5pt;margin-top:228.9pt;width:117pt;height:63.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" filled="f" stroked="f">
                <v:textbox>
                  <w:txbxContent>
                    <w:p w14:paraId="5A413C47" w14:textId="77777777" w:rsidR="00793D27" w:rsidRDefault="00793D27">
                      <w:r>
                        <w:t>Attachment point</w:t>
                      </w:r>
                    </w:p>
                  </w:txbxContent>
                </v:textbox>
                <w10:wrap type="square"/>
              </v:shape>
            </w:pict>
          </mc:Fallback>
        </mc:AlternateContent>
      </w:r>
      <w:r>
        <w:rPr>
          <w:noProof/>
          <w:lang w:eastAsia="en-US"/>
        </w:rPr>
        <mc:AlternateContent>
          <mc:Choice Requires="wps">
            <w:drawing>
              <wp:anchor distT="0" distB="0" distL="114300" distR="114300" simplePos="0" relativeHeight="251673600" behindDoc="0" locked="0" layoutInCell="1" allowOverlap="1" wp14:anchorId="1B456E25" wp14:editId="519F3391">
                <wp:simplePos x="0" y="0"/>
                <wp:positionH relativeFrom="column">
                  <wp:posOffset>1449557</wp:posOffset>
                </wp:positionH>
                <wp:positionV relativeFrom="paragraph">
                  <wp:posOffset>1996188</wp:posOffset>
                </wp:positionV>
                <wp:extent cx="114300" cy="914400"/>
                <wp:effectExtent l="50800" t="50800" r="88900" b="127000"/>
                <wp:wrapNone/>
                <wp:docPr id="23" name="Straight Arrow Connector 23"/>
                <wp:cNvGraphicFramePr/>
                <a:graphic xmlns:a="http://schemas.openxmlformats.org/drawingml/2006/main">
                  <a:graphicData uri="http://schemas.microsoft.com/office/word/2010/wordprocessingShape">
                    <wps:wsp>
                      <wps:cNvCnPr/>
                      <wps:spPr>
                        <a:xfrm flipV="1">
                          <a:off x="0" y="0"/>
                          <a:ext cx="114300" cy="914400"/>
                        </a:xfrm>
                        <a:prstGeom prst="straightConnector1">
                          <a:avLst/>
                        </a:prstGeom>
                        <a:ln w="22225">
                          <a:solidFill>
                            <a:srgbClr val="FF0000"/>
                          </a:solidFill>
                          <a:tailEnd type="triangle"/>
                        </a:ln>
                        <a:effectLst>
                          <a:outerShdw blurRad="50800" dist="50800" dir="5400000" algn="ctr" rotWithShape="0">
                            <a:srgbClr val="000000">
                              <a:alpha val="85000"/>
                            </a:srgbClr>
                          </a:outerShdw>
                          <a:reflection stA="45000" endPos="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48223E4B" id="Straight Arrow Connector 23" o:spid="_x0000_s1026" type="#_x0000_t32" style="position:absolute;margin-left:114.15pt;margin-top:157.2pt;width:9pt;height:1in;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" strokecolor="red" strokeweight="1.75pt">
                <v:stroke endarrow="block" joinstyle="miter"/>
                <v:shadow on="t" opacity="55705f" mv:blur="50800f" offset="0,4pt"/>
              </v:shape>
            </w:pict>
          </mc:Fallback>
        </mc:AlternateContent>
      </w:r>
      <w:r>
        <w:rPr>
          <w:noProof/>
          <w:lang w:eastAsia="en-US"/>
        </w:rPr>
        <mc:AlternateContent>
          <mc:Choice Requires="wps">
            <w:drawing>
              <wp:anchor distT="0" distB="0" distL="114300" distR="114300" simplePos="0" relativeHeight="251672576" behindDoc="0" locked="0" layoutInCell="1" allowOverlap="1" wp14:anchorId="638A2F5E" wp14:editId="4748265A">
                <wp:simplePos x="0" y="0"/>
                <wp:positionH relativeFrom="column">
                  <wp:posOffset>3170555</wp:posOffset>
                </wp:positionH>
                <wp:positionV relativeFrom="paragraph">
                  <wp:posOffset>2569845</wp:posOffset>
                </wp:positionV>
                <wp:extent cx="1143000" cy="3429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BFBCB8" w14:textId="77777777" w:rsidR="00793D27" w:rsidRPr="00793D27" w:rsidRDefault="00793D27">
                            <w:pPr>
                              <w:rPr>
                                <w:color w:val="00B0F0"/>
                              </w:rPr>
                            </w:pPr>
                            <w:r w:rsidRPr="00793D27">
                              <w:rPr>
                                <w:color w:val="00B0F0"/>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A2F5E" id="Text Box 21" o:spid="_x0000_s1030" type="#_x0000_t202" style="position:absolute;margin-left:249.65pt;margin-top:202.35pt;width:90pt;height:2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" filled="f" stroked="f">
                <v:textbox>
                  <w:txbxContent>
                    <w:p w14:paraId="0EBFBCB8" w14:textId="77777777" w:rsidR="00793D27" w:rsidRPr="00793D27" w:rsidRDefault="00793D27">
                      <w:pPr>
                        <w:rPr>
                          <w:color w:val="00B0F0"/>
                        </w:rPr>
                      </w:pPr>
                      <w:r w:rsidRPr="00793D27">
                        <w:rPr>
                          <w:color w:val="00B0F0"/>
                        </w:rPr>
                        <w:t>Back</w:t>
                      </w:r>
                    </w:p>
                  </w:txbxContent>
                </v:textbox>
                <w10:wrap type="square"/>
              </v:shape>
            </w:pict>
          </mc:Fallback>
        </mc:AlternateContent>
      </w:r>
      <w:r w:rsidR="003A73F7">
        <w:rPr>
          <w:noProof/>
          <w:lang w:eastAsia="en-US"/>
        </w:rPr>
        <mc:AlternateContent>
          <mc:Choice Requires="wps">
            <w:drawing>
              <wp:anchor distT="0" distB="0" distL="114300" distR="114300" simplePos="0" relativeHeight="251668480" behindDoc="0" locked="0" layoutInCell="1" allowOverlap="1" wp14:anchorId="35F4388B" wp14:editId="7529EAE9">
                <wp:simplePos x="0" y="0"/>
                <wp:positionH relativeFrom="column">
                  <wp:posOffset>-30480</wp:posOffset>
                </wp:positionH>
                <wp:positionV relativeFrom="paragraph">
                  <wp:posOffset>366395</wp:posOffset>
                </wp:positionV>
                <wp:extent cx="10287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9B540D" w14:textId="77777777" w:rsidR="003A73F7" w:rsidRPr="00793D27" w:rsidRDefault="00793D27">
                            <w:pPr>
                              <w:rPr>
                                <w:color w:val="00B0F0"/>
                              </w:rPr>
                            </w:pPr>
                            <w:r w:rsidRPr="00793D27">
                              <w:rPr>
                                <w:color w:val="00B0F0"/>
                              </w:rPr>
                              <w:t>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4388B" id="Text Box 19" o:spid="_x0000_s1031" type="#_x0000_t202" style="position:absolute;margin-left:-2.4pt;margin-top:28.85pt;width:81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" filled="f" stroked="f">
                <v:textbox>
                  <w:txbxContent>
                    <w:p w14:paraId="2B9B540D" w14:textId="77777777" w:rsidR="003A73F7" w:rsidRPr="00793D27" w:rsidRDefault="00793D27">
                      <w:pPr>
                        <w:rPr>
                          <w:color w:val="00B0F0"/>
                        </w:rPr>
                      </w:pPr>
                      <w:r w:rsidRPr="00793D27">
                        <w:rPr>
                          <w:color w:val="00B0F0"/>
                        </w:rPr>
                        <w:t>Front</w:t>
                      </w:r>
                    </w:p>
                  </w:txbxContent>
                </v:textbox>
                <w10:wrap type="square"/>
              </v:shape>
            </w:pict>
          </mc:Fallback>
        </mc:AlternateContent>
      </w:r>
    </w:p>
    <w:p w14:paraId="68B23933" w14:textId="77777777" w:rsidR="00793D27" w:rsidRPr="00793D27" w:rsidRDefault="00793D27" w:rsidP="00793D27"/>
    <w:p w14:paraId="18493611" w14:textId="77777777" w:rsidR="00793D27" w:rsidRPr="00793D27" w:rsidRDefault="00793D27" w:rsidP="00793D27"/>
    <w:p w14:paraId="4BABEA2A" w14:textId="77777777" w:rsidR="00793D27" w:rsidRPr="00793D27" w:rsidRDefault="00793D27" w:rsidP="00793D27"/>
    <w:p w14:paraId="1D432BBF" w14:textId="77777777" w:rsidR="00793D27" w:rsidRPr="00793D27" w:rsidRDefault="00793D27" w:rsidP="00793D27"/>
    <w:p w14:paraId="34F1F3BD" w14:textId="77777777" w:rsidR="00793D27" w:rsidRPr="00793D27" w:rsidRDefault="00793D27" w:rsidP="00793D27"/>
    <w:p w14:paraId="412059B9" w14:textId="77777777" w:rsidR="00793D27" w:rsidRPr="00793D27" w:rsidRDefault="00793D27" w:rsidP="00793D27">
      <w:r>
        <w:rPr>
          <w:noProof/>
          <w:lang w:eastAsia="en-US"/>
        </w:rPr>
        <w:drawing>
          <wp:anchor distT="0" distB="0" distL="114300" distR="114300" simplePos="0" relativeHeight="251675648" behindDoc="1" locked="0" layoutInCell="1" allowOverlap="1" wp14:anchorId="1102319A" wp14:editId="1C35A01D">
            <wp:simplePos x="0" y="0"/>
            <wp:positionH relativeFrom="column">
              <wp:posOffset>879838</wp:posOffset>
            </wp:positionH>
            <wp:positionV relativeFrom="paragraph">
              <wp:posOffset>329202</wp:posOffset>
            </wp:positionV>
            <wp:extent cx="5106512" cy="5180330"/>
            <wp:effectExtent l="0" t="0" r="0" b="1270"/>
            <wp:wrapNone/>
            <wp:docPr id="25" name="Picture 25" descr="/Users/Fanslaptop/Desktop/Screen Shot 2019-10-27 at 8.23.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Fanslaptop/Desktop/Screen Shot 2019-10-27 at 8.23.0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6512" cy="5180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EF3AA" w14:textId="77777777" w:rsidR="00793D27" w:rsidRPr="00793D27" w:rsidRDefault="00793D27" w:rsidP="00793D27"/>
    <w:p w14:paraId="6B7671FC" w14:textId="77777777" w:rsidR="0094259E" w:rsidRDefault="0094259E" w:rsidP="00793D27">
      <w:pPr>
        <w:tabs>
          <w:tab w:val="left" w:pos="1831"/>
        </w:tabs>
      </w:pPr>
      <w:r>
        <w:rPr>
          <w:noProof/>
          <w:lang w:eastAsia="en-US"/>
        </w:rPr>
        <mc:AlternateContent>
          <mc:Choice Requires="wps">
            <w:drawing>
              <wp:anchor distT="0" distB="0" distL="114300" distR="114300" simplePos="0" relativeHeight="251677696" behindDoc="0" locked="0" layoutInCell="1" allowOverlap="1" wp14:anchorId="55D639DA" wp14:editId="16763AC9">
                <wp:simplePos x="0" y="0"/>
                <wp:positionH relativeFrom="column">
                  <wp:posOffset>5455285</wp:posOffset>
                </wp:positionH>
                <wp:positionV relativeFrom="paragraph">
                  <wp:posOffset>275590</wp:posOffset>
                </wp:positionV>
                <wp:extent cx="914400" cy="3429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7817B" w14:textId="77777777" w:rsidR="0094259E" w:rsidRPr="0094259E" w:rsidRDefault="0094259E">
                            <w:pPr>
                              <w:rPr>
                                <w:color w:val="33B7D3" w:themeColor="accent1"/>
                                <w:sz w:val="32"/>
                                <w:szCs w:val="32"/>
                              </w:rPr>
                            </w:pPr>
                            <w:r w:rsidRPr="0094259E">
                              <w:rPr>
                                <w:color w:val="33B7D3" w:themeColor="accent1"/>
                                <w:sz w:val="32"/>
                                <w:szCs w:val="32"/>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639DA" id="Text Box 27" o:spid="_x0000_s1032" type="#_x0000_t202" style="position:absolute;margin-left:429.55pt;margin-top:21.7pt;width:1in;height:2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" filled="f" stroked="f">
                <v:textbox>
                  <w:txbxContent>
                    <w:p w14:paraId="3027817B" w14:textId="77777777" w:rsidR="0094259E" w:rsidRPr="0094259E" w:rsidRDefault="0094259E">
                      <w:pPr>
                        <w:rPr>
                          <w:color w:val="33B7D3" w:themeColor="accent1"/>
                          <w:sz w:val="32"/>
                          <w:szCs w:val="32"/>
                        </w:rPr>
                      </w:pPr>
                      <w:r w:rsidRPr="0094259E">
                        <w:rPr>
                          <w:color w:val="33B7D3" w:themeColor="accent1"/>
                          <w:sz w:val="32"/>
                          <w:szCs w:val="32"/>
                        </w:rPr>
                        <w:t>Back</w:t>
                      </w:r>
                    </w:p>
                  </w:txbxContent>
                </v:textbox>
                <w10:wrap type="square"/>
              </v:shape>
            </w:pict>
          </mc:Fallback>
        </mc:AlternateContent>
      </w:r>
    </w:p>
    <w:p w14:paraId="39FFB759" w14:textId="77777777" w:rsidR="0094259E" w:rsidRDefault="0094259E">
      <w:r>
        <w:rPr>
          <w:noProof/>
          <w:lang w:eastAsia="en-US"/>
        </w:rPr>
        <mc:AlternateContent>
          <mc:Choice Requires="wps">
            <w:drawing>
              <wp:anchor distT="0" distB="0" distL="114300" distR="114300" simplePos="0" relativeHeight="251676672" behindDoc="0" locked="0" layoutInCell="1" allowOverlap="1" wp14:anchorId="504C30BB" wp14:editId="15F6589E">
                <wp:simplePos x="0" y="0"/>
                <wp:positionH relativeFrom="column">
                  <wp:posOffset>1218565</wp:posOffset>
                </wp:positionH>
                <wp:positionV relativeFrom="paragraph">
                  <wp:posOffset>2084070</wp:posOffset>
                </wp:positionV>
                <wp:extent cx="1143000"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outerShdw blurRad="50800" dist="50800" dir="5400000" sx="1000" sy="1000" algn="ctr" rotWithShape="0">
                            <a:srgbClr val="000000">
                              <a:alpha val="43137"/>
                            </a:srgbClr>
                          </a:outerShdw>
                        </a:effectLst>
                      </wps:spPr>
                      <wps:style>
                        <a:lnRef idx="0">
                          <a:schemeClr val="accent1"/>
                        </a:lnRef>
                        <a:fillRef idx="0">
                          <a:schemeClr val="accent1"/>
                        </a:fillRef>
                        <a:effectRef idx="0">
                          <a:schemeClr val="accent1"/>
                        </a:effectRef>
                        <a:fontRef idx="minor">
                          <a:schemeClr val="dk1"/>
                        </a:fontRef>
                      </wps:style>
                      <wps:txbx>
                        <w:txbxContent>
                          <w:p w14:paraId="3BD64578" w14:textId="77777777" w:rsidR="0094259E" w:rsidRPr="0094259E" w:rsidRDefault="0094259E">
                            <w:pPr>
                              <w:rPr>
                                <w:color w:val="33B7D3" w:themeColor="accent1"/>
                                <w:sz w:val="32"/>
                                <w:szCs w:val="32"/>
                                <w14:shadow w14:blurRad="50800" w14:dist="50800" w14:dir="5400000" w14:sx="0" w14:sy="0" w14:kx="0" w14:ky="0" w14:algn="ctr">
                                  <w14:schemeClr w14:val="accent1">
                                    <w14:lumMod w14:val="60000"/>
                                    <w14:lumOff w14:val="40000"/>
                                  </w14:schemeClr>
                                </w14:shadow>
                              </w:rPr>
                            </w:pPr>
                            <w:r w:rsidRPr="0094259E">
                              <w:rPr>
                                <w:color w:val="33B7D3" w:themeColor="accent1"/>
                                <w:sz w:val="32"/>
                                <w:szCs w:val="32"/>
                                <w14:shadow w14:blurRad="50800" w14:dist="50800" w14:dir="5400000" w14:sx="0" w14:sy="0" w14:kx="0" w14:ky="0" w14:algn="ctr">
                                  <w14:schemeClr w14:val="accent1">
                                    <w14:lumMod w14:val="60000"/>
                                    <w14:lumOff w14:val="40000"/>
                                  </w14:schemeClr>
                                </w14:shadow>
                              </w:rPr>
                              <w:t>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4C30BB" id="Text Box 26" o:spid="_x0000_s1033" type="#_x0000_t202" style="position:absolute;margin-left:95.95pt;margin-top:164.1pt;width:90pt;height:27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" filled="f" stroked="f">
                <v:shadow on="t" type="perspective" color="black" opacity="28270f" offset="0,4pt" matrix="655f,,,655f"/>
                <v:textbox>
                  <w:txbxContent>
                    <w:p w14:paraId="3BD64578" w14:textId="77777777" w:rsidR="0094259E" w:rsidRPr="0094259E" w:rsidRDefault="0094259E">
                      <w:pPr>
                        <w:rPr>
                          <w:color w:val="33B7D3" w:themeColor="accent1"/>
                          <w:sz w:val="32"/>
                          <w:szCs w:val="32"/>
                          <w14:shadow w14:blurRad="50800" w14:dist="50800" w14:dir="5400000" w14:sx="0" w14:sy="0" w14:kx="0" w14:ky="0" w14:algn="ctr">
                            <w14:schemeClr w14:val="accent1">
                              <w14:lumMod w14:val="60000"/>
                              <w14:lumOff w14:val="40000"/>
                            </w14:schemeClr>
                          </w14:shadow>
                        </w:rPr>
                      </w:pPr>
                      <w:r w:rsidRPr="0094259E">
                        <w:rPr>
                          <w:color w:val="33B7D3" w:themeColor="accent1"/>
                          <w:sz w:val="32"/>
                          <w:szCs w:val="32"/>
                          <w14:shadow w14:blurRad="50800" w14:dist="50800" w14:dir="5400000" w14:sx="0" w14:sy="0" w14:kx="0" w14:ky="0" w14:algn="ctr">
                            <w14:schemeClr w14:val="accent1">
                              <w14:lumMod w14:val="60000"/>
                              <w14:lumOff w14:val="40000"/>
                            </w14:schemeClr>
                          </w14:shadow>
                        </w:rPr>
                        <w:t>Front</w:t>
                      </w:r>
                    </w:p>
                  </w:txbxContent>
                </v:textbox>
                <w10:wrap type="square"/>
              </v:shape>
            </w:pict>
          </mc:Fallback>
        </mc:AlternateContent>
      </w:r>
      <w:r>
        <w:br w:type="page"/>
      </w:r>
    </w:p>
    <w:p w14:paraId="2229B344" w14:textId="77777777" w:rsidR="0094259E" w:rsidRDefault="00C520D0" w:rsidP="00793D27">
      <w:pPr>
        <w:tabs>
          <w:tab w:val="left" w:pos="1831"/>
        </w:tabs>
        <w:rPr>
          <w:b/>
        </w:rPr>
      </w:pPr>
      <w:r>
        <w:rPr>
          <w:noProof/>
          <w:lang w:eastAsia="en-US"/>
        </w:rPr>
        <w:lastRenderedPageBreak/>
        <w:drawing>
          <wp:anchor distT="0" distB="0" distL="114300" distR="114300" simplePos="0" relativeHeight="251679744" behindDoc="1" locked="0" layoutInCell="1" allowOverlap="1" wp14:anchorId="7B8DA5BD" wp14:editId="041C3FBF">
            <wp:simplePos x="0" y="0"/>
            <wp:positionH relativeFrom="column">
              <wp:posOffset>205030</wp:posOffset>
            </wp:positionH>
            <wp:positionV relativeFrom="paragraph">
              <wp:posOffset>-572098</wp:posOffset>
            </wp:positionV>
            <wp:extent cx="5450840" cy="3281045"/>
            <wp:effectExtent l="0" t="0" r="10160" b="0"/>
            <wp:wrapNone/>
            <wp:docPr id="28" name="Picture 28" descr="/Users/Fanslaptop/Desktop/Screen Shot 2019-10-27 at 10.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Fanslaptop/Desktop/Screen Shot 2019-10-27 at 10.11.5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0840"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59E" w:rsidRPr="0094259E">
        <w:rPr>
          <w:b/>
        </w:rPr>
        <w:t xml:space="preserve">Step 7: </w:t>
      </w:r>
    </w:p>
    <w:p w14:paraId="34CEFAB1" w14:textId="77777777" w:rsidR="00C520D0" w:rsidRDefault="00C520D0" w:rsidP="00793D27">
      <w:pPr>
        <w:tabs>
          <w:tab w:val="left" w:pos="1831"/>
        </w:tabs>
      </w:pPr>
      <w:r>
        <w:rPr>
          <w:noProof/>
          <w:lang w:eastAsia="en-US"/>
        </w:rPr>
        <mc:AlternateContent>
          <mc:Choice Requires="wps">
            <w:drawing>
              <wp:anchor distT="0" distB="0" distL="114300" distR="114300" simplePos="0" relativeHeight="251678720" behindDoc="0" locked="0" layoutInCell="1" allowOverlap="1" wp14:anchorId="16D8AB1E" wp14:editId="1129617D">
                <wp:simplePos x="0" y="0"/>
                <wp:positionH relativeFrom="column">
                  <wp:posOffset>3175000</wp:posOffset>
                </wp:positionH>
                <wp:positionV relativeFrom="paragraph">
                  <wp:posOffset>79375</wp:posOffset>
                </wp:positionV>
                <wp:extent cx="1828800" cy="345440"/>
                <wp:effectExtent l="0" t="0" r="0" b="1016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E5B494" w14:textId="77777777" w:rsidR="00C520D0" w:rsidRPr="00C520D0" w:rsidRDefault="00C520D0">
                            <w:pPr>
                              <w:rPr>
                                <w:color w:val="33B7D3" w:themeColor="accent1"/>
                                <w:sz w:val="36"/>
                                <w:szCs w:val="36"/>
                                <w14:shadow w14:blurRad="50800" w14:dist="50800" w14:dir="5400000" w14:sx="0" w14:sy="0" w14:kx="0" w14:ky="0" w14:algn="ctr">
                                  <w14:schemeClr w14:val="accent1"/>
                                </w14:shadow>
                              </w:rPr>
                            </w:pPr>
                            <w:r w:rsidRPr="00C520D0">
                              <w:rPr>
                                <w:color w:val="33B7D3" w:themeColor="accent1"/>
                                <w:sz w:val="36"/>
                                <w:szCs w:val="36"/>
                                <w14:shadow w14:blurRad="50800" w14:dist="50800" w14:dir="5400000" w14:sx="0" w14:sy="0" w14:kx="0" w14:ky="0" w14:algn="ctr">
                                  <w14:schemeClr w14:val="accent1"/>
                                </w14:shadow>
                              </w:rPr>
                              <w:t>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8AB1E" id="Text Box 29" o:spid="_x0000_s1034" type="#_x0000_t202" style="position:absolute;margin-left:250pt;margin-top:6.25pt;width:2in;height:27.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" filled="f" stroked="f">
                <v:textbox>
                  <w:txbxContent>
                    <w:p w14:paraId="4FE5B494" w14:textId="77777777" w:rsidR="00C520D0" w:rsidRPr="00C520D0" w:rsidRDefault="00C520D0">
                      <w:pPr>
                        <w:rPr>
                          <w:color w:val="33B7D3" w:themeColor="accent1"/>
                          <w:sz w:val="36"/>
                          <w:szCs w:val="36"/>
                          <w14:shadow w14:blurRad="50800" w14:dist="50800" w14:dir="5400000" w14:sx="0" w14:sy="0" w14:kx="0" w14:ky="0" w14:algn="ctr">
                            <w14:schemeClr w14:val="accent1"/>
                          </w14:shadow>
                        </w:rPr>
                      </w:pPr>
                      <w:r w:rsidRPr="00C520D0">
                        <w:rPr>
                          <w:color w:val="33B7D3" w:themeColor="accent1"/>
                          <w:sz w:val="36"/>
                          <w:szCs w:val="36"/>
                          <w14:shadow w14:blurRad="50800" w14:dist="50800" w14:dir="5400000" w14:sx="0" w14:sy="0" w14:kx="0" w14:ky="0" w14:algn="ctr">
                            <w14:schemeClr w14:val="accent1"/>
                          </w14:shadow>
                        </w:rPr>
                        <w:t>Behind</w:t>
                      </w:r>
                    </w:p>
                  </w:txbxContent>
                </v:textbox>
                <w10:wrap type="square"/>
              </v:shape>
            </w:pict>
          </mc:Fallback>
        </mc:AlternateContent>
      </w:r>
    </w:p>
    <w:p w14:paraId="03741A9E" w14:textId="77777777" w:rsidR="00C520D0" w:rsidRDefault="00C520D0" w:rsidP="00793D27">
      <w:pPr>
        <w:tabs>
          <w:tab w:val="left" w:pos="1831"/>
        </w:tabs>
      </w:pPr>
    </w:p>
    <w:p w14:paraId="182DC95C" w14:textId="77777777" w:rsidR="00C520D0" w:rsidRDefault="00C520D0" w:rsidP="00793D27">
      <w:pPr>
        <w:tabs>
          <w:tab w:val="left" w:pos="1831"/>
        </w:tabs>
      </w:pPr>
    </w:p>
    <w:p w14:paraId="2F929D79" w14:textId="77777777" w:rsidR="00C520D0" w:rsidRDefault="00C520D0" w:rsidP="00793D27">
      <w:pPr>
        <w:tabs>
          <w:tab w:val="left" w:pos="1831"/>
        </w:tabs>
      </w:pPr>
    </w:p>
    <w:p w14:paraId="26AFF6A3" w14:textId="77777777" w:rsidR="00C520D0" w:rsidRDefault="00C520D0" w:rsidP="00793D27">
      <w:pPr>
        <w:tabs>
          <w:tab w:val="left" w:pos="1831"/>
        </w:tabs>
      </w:pPr>
    </w:p>
    <w:p w14:paraId="47959039" w14:textId="77777777" w:rsidR="0094259E" w:rsidRDefault="0094259E" w:rsidP="00793D27">
      <w:pPr>
        <w:tabs>
          <w:tab w:val="left" w:pos="1831"/>
        </w:tabs>
      </w:pPr>
      <w:r w:rsidRPr="0094259E">
        <w:t xml:space="preserve">Attach a 1x6 </w:t>
      </w:r>
      <w:r>
        <w:t>Speckle Black</w:t>
      </w:r>
      <w:r w:rsidR="00C520D0">
        <w:t xml:space="preserve"> Silver</w:t>
      </w:r>
      <w:r>
        <w:t xml:space="preserve"> plate. Attach </w:t>
      </w:r>
      <w:r w:rsidRPr="00C520D0">
        <w:rPr>
          <w:b/>
        </w:rPr>
        <w:t xml:space="preserve">behind </w:t>
      </w:r>
      <w:r>
        <w:t xml:space="preserve">the </w:t>
      </w:r>
      <w:r w:rsidR="00C520D0">
        <w:t xml:space="preserve">1x6 </w:t>
      </w:r>
      <w:r>
        <w:t>Speckle</w:t>
      </w:r>
      <w:r w:rsidR="00C520D0">
        <w:t xml:space="preserve"> Black Sliver </w:t>
      </w:r>
      <w:r>
        <w:t>plate</w:t>
      </w:r>
      <w:r w:rsidR="00C520D0">
        <w:t>,</w:t>
      </w:r>
      <w:r>
        <w:t xml:space="preserve"> a 2x4 Pearl Grey </w:t>
      </w:r>
      <w:r w:rsidR="00C520D0">
        <w:t xml:space="preserve">plate. </w:t>
      </w:r>
    </w:p>
    <w:p w14:paraId="4FCABFB6" w14:textId="77777777" w:rsidR="00C520D0" w:rsidRDefault="00C520D0" w:rsidP="00793D27">
      <w:pPr>
        <w:tabs>
          <w:tab w:val="left" w:pos="1831"/>
        </w:tabs>
      </w:pPr>
    </w:p>
    <w:p w14:paraId="30297D43" w14:textId="77777777" w:rsidR="00C520D0" w:rsidRDefault="00647B18" w:rsidP="00C520D0">
      <w:pPr>
        <w:tabs>
          <w:tab w:val="left" w:pos="6212"/>
        </w:tabs>
        <w:rPr>
          <w:b/>
        </w:rPr>
      </w:pPr>
      <w:r>
        <w:rPr>
          <w:b/>
          <w:noProof/>
          <w:lang w:eastAsia="en-US"/>
        </w:rPr>
        <w:drawing>
          <wp:anchor distT="0" distB="0" distL="114300" distR="114300" simplePos="0" relativeHeight="251680768" behindDoc="1" locked="0" layoutInCell="1" allowOverlap="1" wp14:anchorId="1C54CAC4" wp14:editId="7BF38B9B">
            <wp:simplePos x="0" y="0"/>
            <wp:positionH relativeFrom="column">
              <wp:posOffset>310740</wp:posOffset>
            </wp:positionH>
            <wp:positionV relativeFrom="paragraph">
              <wp:posOffset>305598</wp:posOffset>
            </wp:positionV>
            <wp:extent cx="5449570" cy="3817620"/>
            <wp:effectExtent l="0" t="0" r="11430" b="0"/>
            <wp:wrapNone/>
            <wp:docPr id="30" name="Picture 30" descr="/Users/Fanslaptop/Desktop/Screen Shot 2019-10-27 at 8.2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Fanslaptop/Desktop/Screen Shot 2019-10-27 at 8.23.4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9570" cy="38176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20D0" w:rsidRPr="00C520D0">
        <w:rPr>
          <w:b/>
        </w:rPr>
        <w:t>Step 8:</w:t>
      </w:r>
      <w:r w:rsidRPr="00647B18">
        <w:rPr>
          <w:b/>
          <w:noProof/>
          <w:lang w:eastAsia="en-US"/>
        </w:rPr>
        <w:t xml:space="preserve"> </w:t>
      </w:r>
    </w:p>
    <w:p w14:paraId="42B74C81" w14:textId="77777777" w:rsidR="00C520D0" w:rsidRDefault="00C520D0" w:rsidP="00C520D0">
      <w:pPr>
        <w:tabs>
          <w:tab w:val="left" w:pos="6212"/>
        </w:tabs>
        <w:rPr>
          <w:b/>
        </w:rPr>
      </w:pPr>
    </w:p>
    <w:p w14:paraId="0CFED08D" w14:textId="77777777" w:rsidR="00647B18" w:rsidRDefault="003505E2" w:rsidP="00C520D0">
      <w:pPr>
        <w:tabs>
          <w:tab w:val="left" w:pos="6212"/>
        </w:tabs>
      </w:pPr>
      <w:r>
        <w:rPr>
          <w:noProof/>
          <w:lang w:eastAsia="en-US"/>
        </w:rPr>
        <mc:AlternateContent>
          <mc:Choice Requires="wps">
            <w:drawing>
              <wp:anchor distT="0" distB="0" distL="114300" distR="114300" simplePos="0" relativeHeight="251682816" behindDoc="0" locked="0" layoutInCell="1" allowOverlap="1" wp14:anchorId="72731864" wp14:editId="447BA565">
                <wp:simplePos x="0" y="0"/>
                <wp:positionH relativeFrom="column">
                  <wp:posOffset>1910080</wp:posOffset>
                </wp:positionH>
                <wp:positionV relativeFrom="paragraph">
                  <wp:posOffset>248285</wp:posOffset>
                </wp:positionV>
                <wp:extent cx="1259840" cy="455295"/>
                <wp:effectExtent l="0" t="0" r="35560" b="27305"/>
                <wp:wrapThrough wrapText="bothSides">
                  <wp:wrapPolygon edited="0">
                    <wp:start x="0" y="0"/>
                    <wp:lineTo x="0" y="21690"/>
                    <wp:lineTo x="21774" y="21690"/>
                    <wp:lineTo x="21774" y="0"/>
                    <wp:lineTo x="0" y="0"/>
                  </wp:wrapPolygon>
                </wp:wrapThrough>
                <wp:docPr id="34" name="Frame 34"/>
                <wp:cNvGraphicFramePr/>
                <a:graphic xmlns:a="http://schemas.openxmlformats.org/drawingml/2006/main">
                  <a:graphicData uri="http://schemas.microsoft.com/office/word/2010/wordprocessingShape">
                    <wps:wsp>
                      <wps:cNvSpPr/>
                      <wps:spPr>
                        <a:xfrm>
                          <a:off x="0" y="0"/>
                          <a:ext cx="1259840" cy="455295"/>
                        </a:xfrm>
                        <a:prstGeom prst="frame">
                          <a:avLst>
                            <a:gd name="adj1" fmla="val 4230"/>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32E7432" id="Frame 34" o:spid="_x0000_s1026" style="position:absolute;margin-left:150.4pt;margin-top:19.55pt;width:99.2pt;height:3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9840,4552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" path="m0,0l1259840,,1259840,455295,,455295,,0xm19259,19259l19259,436036,1240581,436036,1240581,19259,19259,19259xe" fillcolor="#f57e0d [3207]" strokecolor="#7b3e05 [1607]" strokeweight="1pt">
                <v:stroke joinstyle="miter"/>
                <v:path arrowok="t" o:connecttype="custom" o:connectlocs="0,0;1259840,0;1259840,455295;0,455295;0,0;19259,19259;19259,436036;1240581,436036;1240581,19259;19259,19259" o:connectangles="0,0,0,0,0,0,0,0,0,0"/>
                <w10:wrap type="through"/>
              </v:shape>
            </w:pict>
          </mc:Fallback>
        </mc:AlternateContent>
      </w:r>
      <w:r>
        <w:rPr>
          <w:noProof/>
          <w:lang w:eastAsia="en-US"/>
        </w:rPr>
        <mc:AlternateContent>
          <mc:Choice Requires="wps">
            <w:drawing>
              <wp:anchor distT="0" distB="0" distL="114300" distR="114300" simplePos="0" relativeHeight="251683840" behindDoc="0" locked="0" layoutInCell="1" allowOverlap="1" wp14:anchorId="43C99528" wp14:editId="276BED15">
                <wp:simplePos x="0" y="0"/>
                <wp:positionH relativeFrom="column">
                  <wp:posOffset>3171825</wp:posOffset>
                </wp:positionH>
                <wp:positionV relativeFrom="paragraph">
                  <wp:posOffset>247650</wp:posOffset>
                </wp:positionV>
                <wp:extent cx="685800" cy="457200"/>
                <wp:effectExtent l="0" t="0" r="25400" b="25400"/>
                <wp:wrapThrough wrapText="bothSides">
                  <wp:wrapPolygon edited="0">
                    <wp:start x="0" y="0"/>
                    <wp:lineTo x="0" y="21600"/>
                    <wp:lineTo x="21600" y="21600"/>
                    <wp:lineTo x="21600" y="0"/>
                    <wp:lineTo x="0" y="0"/>
                  </wp:wrapPolygon>
                </wp:wrapThrough>
                <wp:docPr id="35" name="Frame 35"/>
                <wp:cNvGraphicFramePr/>
                <a:graphic xmlns:a="http://schemas.openxmlformats.org/drawingml/2006/main">
                  <a:graphicData uri="http://schemas.microsoft.com/office/word/2010/wordprocessingShape">
                    <wps:wsp>
                      <wps:cNvSpPr/>
                      <wps:spPr>
                        <a:xfrm>
                          <a:off x="0" y="0"/>
                          <a:ext cx="685800" cy="457200"/>
                        </a:xfrm>
                        <a:prstGeom prst="frame">
                          <a:avLst>
                            <a:gd name="adj1" fmla="val 4253"/>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6AE722B6" id="Frame 35" o:spid="_x0000_s1026" style="position:absolute;margin-left:249.75pt;margin-top:19.5pt;width:54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685800,457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" path="m0,0l685800,,685800,457200,,457200,,0xm19445,19445l19445,437755,666355,437755,666355,19445,19445,19445xe" fillcolor="#4fbf68 [3206]" strokecolor="#236231 [1606]" strokeweight="1pt">
                <v:stroke joinstyle="miter"/>
                <v:path arrowok="t" o:connecttype="custom" o:connectlocs="0,0;685800,0;685800,457200;0,457200;0,0;19445,19445;19445,437755;666355,437755;666355,19445;19445,19445" o:connectangles="0,0,0,0,0,0,0,0,0,0"/>
                <w10:wrap type="through"/>
              </v:shape>
            </w:pict>
          </mc:Fallback>
        </mc:AlternateContent>
      </w:r>
    </w:p>
    <w:p w14:paraId="269362FA" w14:textId="77777777" w:rsidR="00647B18" w:rsidRDefault="003505E2" w:rsidP="00C520D0">
      <w:pPr>
        <w:tabs>
          <w:tab w:val="left" w:pos="6212"/>
        </w:tabs>
      </w:pPr>
      <w:r>
        <w:rPr>
          <w:noProof/>
          <w:lang w:eastAsia="en-US"/>
        </w:rPr>
        <mc:AlternateContent>
          <mc:Choice Requires="wps">
            <w:drawing>
              <wp:anchor distT="0" distB="0" distL="114300" distR="114300" simplePos="0" relativeHeight="251681792" behindDoc="0" locked="0" layoutInCell="1" allowOverlap="1" wp14:anchorId="3BAFFABD" wp14:editId="693300E5">
                <wp:simplePos x="0" y="0"/>
                <wp:positionH relativeFrom="column">
                  <wp:posOffset>1914525</wp:posOffset>
                </wp:positionH>
                <wp:positionV relativeFrom="paragraph">
                  <wp:posOffset>217170</wp:posOffset>
                </wp:positionV>
                <wp:extent cx="681355" cy="231775"/>
                <wp:effectExtent l="0" t="0" r="29845" b="22225"/>
                <wp:wrapThrough wrapText="bothSides">
                  <wp:wrapPolygon edited="0">
                    <wp:start x="0" y="0"/>
                    <wp:lineTo x="0" y="21304"/>
                    <wp:lineTo x="21741" y="21304"/>
                    <wp:lineTo x="21741" y="0"/>
                    <wp:lineTo x="0" y="0"/>
                  </wp:wrapPolygon>
                </wp:wrapThrough>
                <wp:docPr id="33" name="Frame 33"/>
                <wp:cNvGraphicFramePr/>
                <a:graphic xmlns:a="http://schemas.openxmlformats.org/drawingml/2006/main">
                  <a:graphicData uri="http://schemas.microsoft.com/office/word/2010/wordprocessingShape">
                    <wps:wsp>
                      <wps:cNvSpPr/>
                      <wps:spPr>
                        <a:xfrm>
                          <a:off x="0" y="0"/>
                          <a:ext cx="681355" cy="2317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FE040E1" id="Frame 33" o:spid="_x0000_s1026" style="position:absolute;margin-left:150.75pt;margin-top:17.1pt;width:53.6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55,231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" path="m0,0l681355,,681355,231775,,231775,,0xm28972,28972l28972,202803,652383,202803,652383,28972,28972,28972xe" fillcolor="#33b7d3 [3204]" strokecolor="#175c6b [1604]" strokeweight="1pt">
                <v:stroke joinstyle="miter"/>
                <v:path arrowok="t" o:connecttype="custom" o:connectlocs="0,0;681355,0;681355,231775;0,231775;0,0;28972,28972;28972,202803;652383,202803;652383,28972;28972,28972" o:connectangles="0,0,0,0,0,0,0,0,0,0"/>
                <w10:wrap type="through"/>
              </v:shape>
            </w:pict>
          </mc:Fallback>
        </mc:AlternateContent>
      </w:r>
    </w:p>
    <w:p w14:paraId="7F48DBAC" w14:textId="77777777" w:rsidR="00647B18" w:rsidRDefault="00647B18" w:rsidP="00C520D0">
      <w:pPr>
        <w:tabs>
          <w:tab w:val="left" w:pos="6212"/>
        </w:tabs>
      </w:pPr>
    </w:p>
    <w:p w14:paraId="292040EF" w14:textId="77777777" w:rsidR="00647B18" w:rsidRDefault="00647B18" w:rsidP="00C520D0">
      <w:pPr>
        <w:tabs>
          <w:tab w:val="left" w:pos="6212"/>
        </w:tabs>
      </w:pPr>
    </w:p>
    <w:p w14:paraId="5567D695" w14:textId="77777777" w:rsidR="00C520D0" w:rsidRDefault="00C520D0" w:rsidP="00C520D0">
      <w:pPr>
        <w:tabs>
          <w:tab w:val="left" w:pos="6212"/>
        </w:tabs>
      </w:pPr>
      <w:r>
        <w:t xml:space="preserve">The next step with have </w:t>
      </w:r>
      <w:r w:rsidRPr="00647B18">
        <w:rPr>
          <w:b/>
        </w:rPr>
        <w:t>three parts</w:t>
      </w:r>
      <w:r w:rsidR="00647B18">
        <w:rPr>
          <w:b/>
        </w:rPr>
        <w:t xml:space="preserve">: a., b., c. </w:t>
      </w:r>
    </w:p>
    <w:p w14:paraId="0B9FF018" w14:textId="77777777" w:rsidR="00C520D0" w:rsidRDefault="00C520D0" w:rsidP="00C520D0">
      <w:pPr>
        <w:tabs>
          <w:tab w:val="left" w:pos="6212"/>
        </w:tabs>
      </w:pPr>
      <w:r>
        <w:t xml:space="preserve"> 8.a) </w:t>
      </w:r>
      <w:r w:rsidR="003505E2" w:rsidRPr="003505E2">
        <w:rPr>
          <w:color w:val="33B7D3" w:themeColor="accent1"/>
        </w:rPr>
        <w:t xml:space="preserve">Blue box: </w:t>
      </w:r>
      <w:r>
        <w:t>Attach (2) 1x2 Pearl Grey plates in front of the 1x4 Speckle</w:t>
      </w:r>
      <w:r w:rsidR="003505E2">
        <w:t xml:space="preserve"> </w:t>
      </w:r>
      <w:r>
        <w:t xml:space="preserve">Black Silver plate </w:t>
      </w:r>
      <w:r w:rsidR="003505E2">
        <w:t>(see step 7)</w:t>
      </w:r>
    </w:p>
    <w:p w14:paraId="11CA73A8" w14:textId="77777777" w:rsidR="00C520D0" w:rsidRDefault="00C520D0" w:rsidP="00C520D0">
      <w:pPr>
        <w:tabs>
          <w:tab w:val="left" w:pos="6212"/>
        </w:tabs>
      </w:pPr>
      <w:r>
        <w:lastRenderedPageBreak/>
        <w:t>8.b)</w:t>
      </w:r>
      <w:r w:rsidR="003505E2">
        <w:t xml:space="preserve"> </w:t>
      </w:r>
      <w:r w:rsidR="003505E2" w:rsidRPr="003505E2">
        <w:rPr>
          <w:color w:val="F57E0D" w:themeColor="accent4"/>
        </w:rPr>
        <w:t>Orange box:</w:t>
      </w:r>
      <w:r w:rsidRPr="003505E2">
        <w:rPr>
          <w:color w:val="F57E0D" w:themeColor="accent4"/>
        </w:rPr>
        <w:t xml:space="preserve"> </w:t>
      </w:r>
      <w:r>
        <w:t>Attach a 2x4 Pear</w:t>
      </w:r>
      <w:r w:rsidR="00647B18">
        <w:t>l</w:t>
      </w:r>
      <w:r>
        <w:t xml:space="preserve"> Grey plate on top of pieces in (8.a) </w:t>
      </w:r>
    </w:p>
    <w:p w14:paraId="1EC3AA95" w14:textId="77777777" w:rsidR="00C520D0" w:rsidRDefault="00C520D0" w:rsidP="00C520D0">
      <w:pPr>
        <w:tabs>
          <w:tab w:val="left" w:pos="6212"/>
        </w:tabs>
      </w:pPr>
      <w:r>
        <w:t xml:space="preserve">8.c) </w:t>
      </w:r>
      <w:r w:rsidR="003505E2" w:rsidRPr="003505E2">
        <w:rPr>
          <w:color w:val="4FBF68" w:themeColor="accent3"/>
        </w:rPr>
        <w:t xml:space="preserve">Green Box: </w:t>
      </w:r>
      <w:r>
        <w:t>Attach</w:t>
      </w:r>
      <w:r w:rsidR="00647B18">
        <w:t xml:space="preserve"> a 2x2 Pearl Grey plate</w:t>
      </w:r>
      <w:r>
        <w:t xml:space="preserve"> behind </w:t>
      </w:r>
      <w:r w:rsidR="00647B18">
        <w:t>2x4 Pearl Grey plate.</w:t>
      </w:r>
    </w:p>
    <w:p w14:paraId="18520416" w14:textId="77777777" w:rsidR="00B51BB9" w:rsidRDefault="00B51BB9" w:rsidP="00C520D0">
      <w:pPr>
        <w:tabs>
          <w:tab w:val="left" w:pos="6212"/>
        </w:tabs>
        <w:rPr>
          <w:b/>
        </w:rPr>
      </w:pPr>
    </w:p>
    <w:p w14:paraId="1D73896D" w14:textId="77777777" w:rsidR="00B51BB9" w:rsidRDefault="00B51BB9" w:rsidP="00C520D0">
      <w:pPr>
        <w:tabs>
          <w:tab w:val="left" w:pos="6212"/>
        </w:tabs>
        <w:rPr>
          <w:b/>
        </w:rPr>
      </w:pPr>
    </w:p>
    <w:p w14:paraId="5373D298" w14:textId="77777777" w:rsidR="003505E2" w:rsidRDefault="003505E2" w:rsidP="00C520D0">
      <w:pPr>
        <w:tabs>
          <w:tab w:val="left" w:pos="6212"/>
        </w:tabs>
        <w:rPr>
          <w:b/>
        </w:rPr>
      </w:pPr>
      <w:r w:rsidRPr="003505E2">
        <w:rPr>
          <w:b/>
        </w:rPr>
        <w:t>Step 9:</w:t>
      </w:r>
    </w:p>
    <w:p w14:paraId="1D630177" w14:textId="77777777" w:rsidR="003505E2" w:rsidRDefault="0003580D" w:rsidP="00C520D0">
      <w:pPr>
        <w:tabs>
          <w:tab w:val="left" w:pos="6212"/>
        </w:tabs>
      </w:pPr>
      <w:r>
        <w:rPr>
          <w:noProof/>
          <w:lang w:eastAsia="en-US"/>
        </w:rPr>
        <w:drawing>
          <wp:anchor distT="0" distB="0" distL="114300" distR="114300" simplePos="0" relativeHeight="251684864" behindDoc="1" locked="0" layoutInCell="1" allowOverlap="1" wp14:anchorId="7182423F" wp14:editId="2D3467B8">
            <wp:simplePos x="0" y="0"/>
            <wp:positionH relativeFrom="column">
              <wp:posOffset>81384</wp:posOffset>
            </wp:positionH>
            <wp:positionV relativeFrom="paragraph">
              <wp:posOffset>190543</wp:posOffset>
            </wp:positionV>
            <wp:extent cx="5448935" cy="4145915"/>
            <wp:effectExtent l="0" t="0" r="12065" b="0"/>
            <wp:wrapNone/>
            <wp:docPr id="36" name="Picture 36" descr="/Users/Fanslaptop/Desktop/Screen Shot 2019-10-27 at 8.2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Fanslaptop/Desktop/Screen Shot 2019-10-27 at 8.23.5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935" cy="4145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505E2" w:rsidRPr="003505E2">
        <w:t xml:space="preserve">Attach </w:t>
      </w:r>
      <w:r w:rsidR="003505E2">
        <w:t>the Slope Brick 33 3</w:t>
      </w:r>
      <w:r>
        <w:t xml:space="preserve">x2 to the front of the model. </w:t>
      </w:r>
    </w:p>
    <w:p w14:paraId="7A3BE973" w14:textId="77777777" w:rsidR="0003580D" w:rsidRDefault="0003580D" w:rsidP="00C520D0">
      <w:pPr>
        <w:tabs>
          <w:tab w:val="left" w:pos="6212"/>
        </w:tabs>
      </w:pPr>
      <w:r>
        <w:rPr>
          <w:noProof/>
          <w:lang w:eastAsia="en-US"/>
        </w:rPr>
        <mc:AlternateContent>
          <mc:Choice Requires="wps">
            <w:drawing>
              <wp:anchor distT="0" distB="0" distL="114300" distR="114300" simplePos="0" relativeHeight="251685888" behindDoc="0" locked="0" layoutInCell="1" allowOverlap="1" wp14:anchorId="5684F147" wp14:editId="4529059D">
                <wp:simplePos x="0" y="0"/>
                <wp:positionH relativeFrom="column">
                  <wp:posOffset>534035</wp:posOffset>
                </wp:positionH>
                <wp:positionV relativeFrom="paragraph">
                  <wp:posOffset>620395</wp:posOffset>
                </wp:positionV>
                <wp:extent cx="1257300" cy="33718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257300" cy="3371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ACD964" w14:textId="77777777" w:rsidR="0003580D" w:rsidRPr="0003580D" w:rsidRDefault="0003580D">
                            <w:pPr>
                              <w:rPr>
                                <w:color w:val="33B7D3" w:themeColor="accent1"/>
                              </w:rPr>
                            </w:pPr>
                            <w:r w:rsidRPr="0003580D">
                              <w:rPr>
                                <w:color w:val="33B7D3" w:themeColor="accent1"/>
                              </w:rPr>
                              <w:t>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4F147" id="Text Box 37" o:spid="_x0000_s1035" type="#_x0000_t202" style="position:absolute;margin-left:42.05pt;margin-top:48.85pt;width:99pt;height:26.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" filled="f" stroked="f">
                <v:textbox>
                  <w:txbxContent>
                    <w:p w14:paraId="48ACD964" w14:textId="77777777" w:rsidR="0003580D" w:rsidRPr="0003580D" w:rsidRDefault="0003580D">
                      <w:pPr>
                        <w:rPr>
                          <w:color w:val="33B7D3" w:themeColor="accent1"/>
                        </w:rPr>
                      </w:pPr>
                      <w:r w:rsidRPr="0003580D">
                        <w:rPr>
                          <w:color w:val="33B7D3" w:themeColor="accent1"/>
                        </w:rPr>
                        <w:t>Front</w:t>
                      </w:r>
                    </w:p>
                  </w:txbxContent>
                </v:textbox>
                <w10:wrap type="square"/>
              </v:shape>
            </w:pict>
          </mc:Fallback>
        </mc:AlternateContent>
      </w:r>
    </w:p>
    <w:p w14:paraId="6777DBF5" w14:textId="77777777" w:rsidR="0003580D" w:rsidRPr="0003580D" w:rsidRDefault="0003580D" w:rsidP="0003580D"/>
    <w:p w14:paraId="7C3E3784" w14:textId="77777777" w:rsidR="0003580D" w:rsidRPr="0003580D" w:rsidRDefault="0003580D" w:rsidP="0003580D"/>
    <w:p w14:paraId="79E4CA45" w14:textId="77777777" w:rsidR="0003580D" w:rsidRPr="0003580D" w:rsidRDefault="0003580D" w:rsidP="0003580D"/>
    <w:p w14:paraId="5930BB11" w14:textId="77777777" w:rsidR="0003580D" w:rsidRPr="0003580D" w:rsidRDefault="0003580D" w:rsidP="0003580D"/>
    <w:p w14:paraId="3D855AB6" w14:textId="77777777" w:rsidR="0003580D" w:rsidRPr="0003580D" w:rsidRDefault="0003580D" w:rsidP="0003580D"/>
    <w:p w14:paraId="3FF5C24C" w14:textId="77777777" w:rsidR="0003580D" w:rsidRPr="0003580D" w:rsidRDefault="0003580D" w:rsidP="0003580D"/>
    <w:p w14:paraId="522BB0B4" w14:textId="0B034A9C" w:rsidR="0003580D" w:rsidRDefault="0003580D" w:rsidP="0003580D">
      <w:pPr>
        <w:rPr>
          <w:b/>
        </w:rPr>
      </w:pPr>
    </w:p>
    <w:p w14:paraId="24586EA9" w14:textId="77777777" w:rsidR="0060426E" w:rsidRPr="0060426E" w:rsidRDefault="0060426E" w:rsidP="0003580D">
      <w:pPr>
        <w:rPr>
          <w:b/>
        </w:rPr>
      </w:pPr>
    </w:p>
    <w:p w14:paraId="7126D416" w14:textId="13CBC2F7" w:rsidR="0003580D" w:rsidRPr="0003580D" w:rsidRDefault="0003580D" w:rsidP="0003580D"/>
    <w:p w14:paraId="79A34301" w14:textId="7609CB87" w:rsidR="005A48B1" w:rsidRDefault="005A48B1" w:rsidP="0003580D">
      <w:pPr>
        <w:tabs>
          <w:tab w:val="left" w:pos="5661"/>
        </w:tabs>
      </w:pPr>
    </w:p>
    <w:p w14:paraId="074E76AD" w14:textId="488418BC" w:rsidR="005A48B1" w:rsidRDefault="005A48B1" w:rsidP="0003580D">
      <w:pPr>
        <w:tabs>
          <w:tab w:val="left" w:pos="5661"/>
        </w:tabs>
      </w:pPr>
    </w:p>
    <w:p w14:paraId="682B8152" w14:textId="6194F729" w:rsidR="005A48B1" w:rsidRDefault="005A48B1" w:rsidP="0003580D">
      <w:pPr>
        <w:tabs>
          <w:tab w:val="left" w:pos="5661"/>
        </w:tabs>
      </w:pPr>
    </w:p>
    <w:p w14:paraId="680D02A6" w14:textId="0CC149F2" w:rsidR="0003580D" w:rsidRPr="005A48B1" w:rsidRDefault="0003580D" w:rsidP="0003580D">
      <w:pPr>
        <w:tabs>
          <w:tab w:val="left" w:pos="5661"/>
        </w:tabs>
        <w:rPr>
          <w:b/>
        </w:rPr>
      </w:pPr>
      <w:r w:rsidRPr="005A48B1">
        <w:rPr>
          <w:b/>
        </w:rPr>
        <w:t>Step 10:</w:t>
      </w:r>
    </w:p>
    <w:p w14:paraId="562B8EAB" w14:textId="62B6A1CE" w:rsidR="005A48B1" w:rsidRDefault="005A48B1" w:rsidP="0003580D">
      <w:pPr>
        <w:tabs>
          <w:tab w:val="left" w:pos="5661"/>
        </w:tabs>
      </w:pPr>
      <w:r>
        <w:rPr>
          <w:noProof/>
          <w:lang w:eastAsia="en-US"/>
        </w:rPr>
        <w:drawing>
          <wp:anchor distT="0" distB="0" distL="114300" distR="114300" simplePos="0" relativeHeight="251687936" behindDoc="1" locked="0" layoutInCell="1" allowOverlap="1" wp14:anchorId="268B9014" wp14:editId="70E6EDFC">
            <wp:simplePos x="0" y="0"/>
            <wp:positionH relativeFrom="column">
              <wp:posOffset>-29314</wp:posOffset>
            </wp:positionH>
            <wp:positionV relativeFrom="paragraph">
              <wp:posOffset>196763</wp:posOffset>
            </wp:positionV>
            <wp:extent cx="5448935" cy="3768177"/>
            <wp:effectExtent l="0" t="0" r="12065" b="0"/>
            <wp:wrapNone/>
            <wp:docPr id="38" name="Picture 38" descr="/Users/Fanslaptop/Desktop/Screen Shot 2019-10-27 at 8.2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Fanslaptop/Desktop/Screen Shot 2019-10-27 at 8.24.0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935" cy="376817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86912" behindDoc="0" locked="0" layoutInCell="1" allowOverlap="1" wp14:anchorId="33CB2B73" wp14:editId="144E9A8B">
                <wp:simplePos x="0" y="0"/>
                <wp:positionH relativeFrom="column">
                  <wp:posOffset>1454785</wp:posOffset>
                </wp:positionH>
                <wp:positionV relativeFrom="paragraph">
                  <wp:posOffset>1210945</wp:posOffset>
                </wp:positionV>
                <wp:extent cx="1028065" cy="695960"/>
                <wp:effectExtent l="0" t="0" r="13335" b="15240"/>
                <wp:wrapThrough wrapText="bothSides">
                  <wp:wrapPolygon edited="0">
                    <wp:start x="0" y="0"/>
                    <wp:lineTo x="0" y="21285"/>
                    <wp:lineTo x="21347" y="21285"/>
                    <wp:lineTo x="21347" y="0"/>
                    <wp:lineTo x="0" y="0"/>
                  </wp:wrapPolygon>
                </wp:wrapThrough>
                <wp:docPr id="39" name="Frame 39"/>
                <wp:cNvGraphicFramePr/>
                <a:graphic xmlns:a="http://schemas.openxmlformats.org/drawingml/2006/main">
                  <a:graphicData uri="http://schemas.microsoft.com/office/word/2010/wordprocessingShape">
                    <wps:wsp>
                      <wps:cNvSpPr/>
                      <wps:spPr>
                        <a:xfrm>
                          <a:off x="0" y="0"/>
                          <a:ext cx="1028065" cy="695960"/>
                        </a:xfrm>
                        <a:prstGeom prst="frame">
                          <a:avLst>
                            <a:gd name="adj1" fmla="val 702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99DAA3" id="Frame 39" o:spid="_x0000_s1026" style="position:absolute;margin-left:114.55pt;margin-top:95.35pt;width:80.95pt;height:5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28065,695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" path="m0,0l1028065,,1028065,695960,,695960,,0xm48863,48863l48863,647097,979202,647097,979202,48863,48863,48863xe" fillcolor="#33b7d3 [3204]" strokecolor="#175c6b [1604]" strokeweight="1pt">
                <v:stroke joinstyle="miter"/>
                <v:path arrowok="t" o:connecttype="custom" o:connectlocs="0,0;1028065,0;1028065,695960;0,695960;0,0;48863,48863;48863,647097;979202,647097;979202,48863;48863,48863" o:connectangles="0,0,0,0,0,0,0,0,0,0"/>
                <w10:wrap type="through"/>
              </v:shape>
            </w:pict>
          </mc:Fallback>
        </mc:AlternateContent>
      </w:r>
      <w:r w:rsidR="0003580D">
        <w:t xml:space="preserve">Add </w:t>
      </w:r>
      <w:r>
        <w:t>(2) Speckled Black Silver</w:t>
      </w:r>
      <w:r w:rsidR="00B51BB9">
        <w:t xml:space="preserve"> 1x2 with groove with 1 Centre Stud</w:t>
      </w:r>
      <w:r>
        <w:t xml:space="preserve"> behind piece from Step 9. </w:t>
      </w:r>
    </w:p>
    <w:p w14:paraId="600D1355" w14:textId="4100F313" w:rsidR="005A48B1" w:rsidRPr="005A48B1" w:rsidRDefault="005A48B1" w:rsidP="005A48B1"/>
    <w:p w14:paraId="70AB7C37" w14:textId="309AB505" w:rsidR="005A48B1" w:rsidRPr="005A48B1" w:rsidRDefault="005A48B1" w:rsidP="005A48B1"/>
    <w:p w14:paraId="7DC95019" w14:textId="47016208" w:rsidR="005A48B1" w:rsidRPr="005A48B1" w:rsidRDefault="005A48B1" w:rsidP="005A48B1"/>
    <w:p w14:paraId="2F12D4AE" w14:textId="2A0BC3FA" w:rsidR="005A48B1" w:rsidRPr="005A48B1" w:rsidRDefault="005A48B1" w:rsidP="005A48B1"/>
    <w:p w14:paraId="46E9DA30" w14:textId="522F24E3" w:rsidR="005A48B1" w:rsidRPr="005A48B1" w:rsidRDefault="00B51BB9" w:rsidP="005A48B1">
      <w:pPr>
        <w:rPr>
          <w:b/>
        </w:rPr>
      </w:pPr>
      <w:r>
        <w:rPr>
          <w:b/>
        </w:rPr>
        <w:t>S</w:t>
      </w:r>
      <w:r w:rsidR="005A48B1" w:rsidRPr="005A48B1">
        <w:rPr>
          <w:b/>
        </w:rPr>
        <w:t>tep 11:</w:t>
      </w:r>
      <w:r>
        <w:rPr>
          <w:b/>
        </w:rPr>
        <w:t xml:space="preserve"> </w:t>
      </w:r>
    </w:p>
    <w:p w14:paraId="14644885" w14:textId="217EB9F8" w:rsidR="005A48B1" w:rsidRPr="005A48B1" w:rsidRDefault="00B51BB9" w:rsidP="005A48B1">
      <w:r>
        <w:rPr>
          <w:b/>
          <w:noProof/>
          <w:lang w:eastAsia="en-US"/>
        </w:rPr>
        <mc:AlternateContent>
          <mc:Choice Requires="wps">
            <w:drawing>
              <wp:anchor distT="0" distB="0" distL="114300" distR="114300" simplePos="0" relativeHeight="251689984" behindDoc="0" locked="0" layoutInCell="1" allowOverlap="1" wp14:anchorId="46E694EC" wp14:editId="7E8906DA">
                <wp:simplePos x="0" y="0"/>
                <wp:positionH relativeFrom="column">
                  <wp:posOffset>-146050</wp:posOffset>
                </wp:positionH>
                <wp:positionV relativeFrom="paragraph">
                  <wp:posOffset>246380</wp:posOffset>
                </wp:positionV>
                <wp:extent cx="2509520" cy="233997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509520" cy="2339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56FB4" w14:textId="77777777" w:rsidR="00B51BB9" w:rsidRDefault="00B51BB9"/>
                          <w:p w14:paraId="69D8C577" w14:textId="48265A5E" w:rsidR="00B51BB9" w:rsidRDefault="00B51BB9">
                            <w:r>
                              <w:t>Attach (1) Pearl Dark Grey Slope Brick 45 2x1</w:t>
                            </w:r>
                            <w:r w:rsidR="008B5E9B">
                              <w:t xml:space="preserve"> on top of pieces from step 10</w:t>
                            </w:r>
                            <w:r w:rsidR="0079678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694EC" id="Text Box 43" o:spid="_x0000_s1036" type="#_x0000_t202" style="position:absolute;margin-left:-11.5pt;margin-top:19.4pt;width:197.6pt;height:18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" filled="f" stroked="f">
                <v:textbox>
                  <w:txbxContent>
                    <w:p w14:paraId="75756FB4" w14:textId="77777777" w:rsidR="00B51BB9" w:rsidRDefault="00B51BB9"/>
                    <w:p w14:paraId="69D8C577" w14:textId="48265A5E" w:rsidR="00B51BB9" w:rsidRDefault="00B51BB9">
                      <w:r>
                        <w:t>Attach (1) Pearl Dark Grey Slope Brick 45 2x1</w:t>
                      </w:r>
                      <w:r w:rsidR="008B5E9B">
                        <w:t xml:space="preserve"> on top of pieces from step 10</w:t>
                      </w:r>
                      <w:r w:rsidR="0079678D">
                        <w:t>.</w:t>
                      </w:r>
                    </w:p>
                  </w:txbxContent>
                </v:textbox>
                <w10:wrap type="square"/>
              </v:shape>
            </w:pict>
          </mc:Fallback>
        </mc:AlternateContent>
      </w:r>
      <w:r>
        <w:rPr>
          <w:noProof/>
          <w:lang w:eastAsia="en-US"/>
        </w:rPr>
        <w:drawing>
          <wp:anchor distT="0" distB="0" distL="114300" distR="114300" simplePos="0" relativeHeight="251688960" behindDoc="1" locked="0" layoutInCell="1" allowOverlap="1" wp14:anchorId="3B56F09B" wp14:editId="28AA9CD0">
            <wp:simplePos x="0" y="0"/>
            <wp:positionH relativeFrom="column">
              <wp:posOffset>1911115</wp:posOffset>
            </wp:positionH>
            <wp:positionV relativeFrom="paragraph">
              <wp:posOffset>358523</wp:posOffset>
            </wp:positionV>
            <wp:extent cx="5141699" cy="3664082"/>
            <wp:effectExtent l="0" t="0" r="0" b="0"/>
            <wp:wrapNone/>
            <wp:docPr id="41" name="Picture 41" descr="Screen%20Shot%202019-10-27%20at%208.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10-27%20at%208.24.15%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1699" cy="36640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ED687" w14:textId="64F4E193" w:rsidR="005A48B1" w:rsidRPr="005A48B1" w:rsidRDefault="005A48B1" w:rsidP="005A48B1"/>
    <w:p w14:paraId="13B8EC70" w14:textId="2B642FB2" w:rsidR="008B5E9B" w:rsidRDefault="008B5E9B" w:rsidP="005A48B1">
      <w:pPr>
        <w:tabs>
          <w:tab w:val="left" w:pos="3827"/>
        </w:tabs>
      </w:pPr>
    </w:p>
    <w:p w14:paraId="3D869622" w14:textId="77777777" w:rsidR="008B5E9B" w:rsidRDefault="008B5E9B">
      <w:r>
        <w:br w:type="page"/>
      </w:r>
    </w:p>
    <w:p w14:paraId="49AA7556" w14:textId="7C119EFF" w:rsidR="0003580D" w:rsidRDefault="008B5E9B" w:rsidP="005A48B1">
      <w:pPr>
        <w:tabs>
          <w:tab w:val="left" w:pos="3827"/>
        </w:tabs>
        <w:rPr>
          <w:b/>
        </w:rPr>
      </w:pPr>
      <w:r w:rsidRPr="008B5E9B">
        <w:rPr>
          <w:b/>
        </w:rPr>
        <w:lastRenderedPageBreak/>
        <w:t>Step 12:</w:t>
      </w:r>
    </w:p>
    <w:p w14:paraId="2DB5B315" w14:textId="655DDCCF" w:rsidR="0079678D" w:rsidRDefault="008B5E9B" w:rsidP="005A48B1">
      <w:pPr>
        <w:tabs>
          <w:tab w:val="left" w:pos="3827"/>
        </w:tabs>
        <w:rPr>
          <w:b/>
        </w:rPr>
      </w:pPr>
      <w:r>
        <w:rPr>
          <w:b/>
          <w:noProof/>
          <w:lang w:eastAsia="en-US"/>
        </w:rPr>
        <w:drawing>
          <wp:anchor distT="0" distB="0" distL="114300" distR="114300" simplePos="0" relativeHeight="251693056" behindDoc="1" locked="0" layoutInCell="1" allowOverlap="1" wp14:anchorId="33A0E245" wp14:editId="176C3629">
            <wp:simplePos x="0" y="0"/>
            <wp:positionH relativeFrom="column">
              <wp:posOffset>83002</wp:posOffset>
            </wp:positionH>
            <wp:positionV relativeFrom="paragraph">
              <wp:posOffset>82393</wp:posOffset>
            </wp:positionV>
            <wp:extent cx="3291205" cy="3396615"/>
            <wp:effectExtent l="0" t="0" r="10795" b="6985"/>
            <wp:wrapNone/>
            <wp:docPr id="44" name="Picture 44" descr="Screen%20Shot%202019-10-27%20at%208.2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10-27%20at%208.24.4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205" cy="339661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en-US"/>
        </w:rPr>
        <mc:AlternateContent>
          <mc:Choice Requires="wps">
            <w:drawing>
              <wp:anchor distT="0" distB="0" distL="114300" distR="114300" simplePos="0" relativeHeight="251692032" behindDoc="0" locked="0" layoutInCell="1" allowOverlap="1" wp14:anchorId="19D11C03" wp14:editId="00581AC7">
                <wp:simplePos x="0" y="0"/>
                <wp:positionH relativeFrom="column">
                  <wp:posOffset>308610</wp:posOffset>
                </wp:positionH>
                <wp:positionV relativeFrom="paragraph">
                  <wp:posOffset>647700</wp:posOffset>
                </wp:positionV>
                <wp:extent cx="1714500" cy="1028700"/>
                <wp:effectExtent l="0" t="0" r="38100" b="38100"/>
                <wp:wrapThrough wrapText="bothSides">
                  <wp:wrapPolygon edited="0">
                    <wp:start x="0" y="0"/>
                    <wp:lineTo x="0" y="21867"/>
                    <wp:lineTo x="21760" y="21867"/>
                    <wp:lineTo x="21760" y="0"/>
                    <wp:lineTo x="0" y="0"/>
                  </wp:wrapPolygon>
                </wp:wrapThrough>
                <wp:docPr id="46" name="Frame 46"/>
                <wp:cNvGraphicFramePr/>
                <a:graphic xmlns:a="http://schemas.openxmlformats.org/drawingml/2006/main">
                  <a:graphicData uri="http://schemas.microsoft.com/office/word/2010/wordprocessingShape">
                    <wps:wsp>
                      <wps:cNvSpPr/>
                      <wps:spPr>
                        <a:xfrm>
                          <a:off x="0" y="0"/>
                          <a:ext cx="1714500" cy="1028700"/>
                        </a:xfrm>
                        <a:prstGeom prst="frame">
                          <a:avLst>
                            <a:gd name="adj1" fmla="val 519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2AECBF28" id="Frame 46" o:spid="_x0000_s1026" style="position:absolute;margin-left:24.3pt;margin-top:51pt;width:135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17145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" path="m0,0l1714500,,1714500,1028700,,1028700,,0xm53431,53431l53431,975269,1661069,975269,1661069,53431,53431,53431xe" fillcolor="#33b7d3 [3204]" strokecolor="#175c6b [1604]" strokeweight="1pt">
                <v:stroke joinstyle="miter"/>
                <v:path arrowok="t" o:connecttype="custom" o:connectlocs="0,0;1714500,0;1714500,1028700;0,1028700;0,0;53431,53431;53431,975269;1661069,975269;1661069,53431;53431,53431" o:connectangles="0,0,0,0,0,0,0,0,0,0"/>
                <w10:wrap type="through"/>
              </v:shape>
            </w:pict>
          </mc:Fallback>
        </mc:AlternateContent>
      </w:r>
      <w:r>
        <w:rPr>
          <w:b/>
          <w:noProof/>
          <w:lang w:eastAsia="en-US"/>
        </w:rPr>
        <mc:AlternateContent>
          <mc:Choice Requires="wps">
            <w:drawing>
              <wp:anchor distT="0" distB="0" distL="114300" distR="114300" simplePos="0" relativeHeight="251691008" behindDoc="0" locked="0" layoutInCell="1" allowOverlap="1" wp14:anchorId="070A6E79" wp14:editId="03914F20">
                <wp:simplePos x="0" y="0"/>
                <wp:positionH relativeFrom="column">
                  <wp:posOffset>3969385</wp:posOffset>
                </wp:positionH>
                <wp:positionV relativeFrom="paragraph">
                  <wp:posOffset>78740</wp:posOffset>
                </wp:positionV>
                <wp:extent cx="2400300" cy="2628900"/>
                <wp:effectExtent l="0" t="0" r="0" b="12700"/>
                <wp:wrapSquare wrapText="bothSides"/>
                <wp:docPr id="45" name="Text Box 45"/>
                <wp:cNvGraphicFramePr/>
                <a:graphic xmlns:a="http://schemas.openxmlformats.org/drawingml/2006/main">
                  <a:graphicData uri="http://schemas.microsoft.com/office/word/2010/wordprocessingShape">
                    <wps:wsp>
                      <wps:cNvSpPr txBox="1"/>
                      <wps:spPr>
                        <a:xfrm>
                          <a:off x="0" y="0"/>
                          <a:ext cx="2400300" cy="2628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D4D141" w14:textId="77777777" w:rsidR="008B5E9B" w:rsidRDefault="008B5E9B"/>
                          <w:p w14:paraId="347A3BDF" w14:textId="77777777" w:rsidR="0079678D" w:rsidRDefault="0079678D"/>
                          <w:p w14:paraId="5B1EB36E" w14:textId="4B5CF4C1" w:rsidR="008B5E9B" w:rsidRDefault="008B5E9B">
                            <w:r>
                              <w:t>Connect a 2x2 Light Grey plate</w:t>
                            </w:r>
                            <w:r w:rsidR="0079678D">
                              <w:t xml:space="preserve"> in front of a</w:t>
                            </w:r>
                            <w:r>
                              <w:t xml:space="preserve"> 1x2 Pearl Dark Grey</w:t>
                            </w:r>
                            <w:r w:rsidR="0079678D">
                              <w:t xml:space="preserve"> with Groove with 1 Centre Stud.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A6E79" id="Text Box 45" o:spid="_x0000_s1037" type="#_x0000_t202" style="position:absolute;margin-left:312.55pt;margin-top:6.2pt;width:189pt;height:207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" filled="f" stroked="f">
                <v:textbox>
                  <w:txbxContent>
                    <w:p w14:paraId="18D4D141" w14:textId="77777777" w:rsidR="008B5E9B" w:rsidRDefault="008B5E9B"/>
                    <w:p w14:paraId="347A3BDF" w14:textId="77777777" w:rsidR="0079678D" w:rsidRDefault="0079678D"/>
                    <w:p w14:paraId="5B1EB36E" w14:textId="4B5CF4C1" w:rsidR="008B5E9B" w:rsidRDefault="008B5E9B">
                      <w:r>
                        <w:t>Connect a 2x2 Light Grey plate</w:t>
                      </w:r>
                      <w:r w:rsidR="0079678D">
                        <w:t xml:space="preserve"> in front of a</w:t>
                      </w:r>
                      <w:r>
                        <w:t xml:space="preserve"> 1x2 Pearl Dark Grey</w:t>
                      </w:r>
                      <w:r w:rsidR="0079678D">
                        <w:t xml:space="preserve"> with Groove with 1 Centre Stud.</w:t>
                      </w:r>
                    </w:p>
                  </w:txbxContent>
                </v:textbox>
                <w10:wrap type="square"/>
              </v:shape>
            </w:pict>
          </mc:Fallback>
        </mc:AlternateContent>
      </w:r>
    </w:p>
    <w:p w14:paraId="77A120BC" w14:textId="77777777" w:rsidR="0079678D" w:rsidRPr="0079678D" w:rsidRDefault="0079678D" w:rsidP="0079678D"/>
    <w:p w14:paraId="590F6D0A" w14:textId="77777777" w:rsidR="0079678D" w:rsidRPr="0079678D" w:rsidRDefault="0079678D" w:rsidP="0079678D"/>
    <w:p w14:paraId="368DC1B2" w14:textId="77777777" w:rsidR="0079678D" w:rsidRPr="0079678D" w:rsidRDefault="0079678D" w:rsidP="0079678D"/>
    <w:p w14:paraId="50ED2BC3" w14:textId="77777777" w:rsidR="0079678D" w:rsidRPr="0079678D" w:rsidRDefault="0079678D" w:rsidP="0079678D"/>
    <w:p w14:paraId="6EF1BED0" w14:textId="77777777" w:rsidR="0079678D" w:rsidRPr="0079678D" w:rsidRDefault="0079678D" w:rsidP="0079678D"/>
    <w:p w14:paraId="5E1F4FCC" w14:textId="77777777" w:rsidR="0079678D" w:rsidRPr="0079678D" w:rsidRDefault="0079678D" w:rsidP="0079678D"/>
    <w:p w14:paraId="5CECE76F" w14:textId="48241D40" w:rsidR="008B5E9B" w:rsidRDefault="0079678D" w:rsidP="0079678D">
      <w:pPr>
        <w:tabs>
          <w:tab w:val="left" w:pos="1045"/>
        </w:tabs>
      </w:pPr>
      <w:r>
        <w:tab/>
      </w:r>
    </w:p>
    <w:p w14:paraId="60B88256" w14:textId="26DE08B3" w:rsidR="0079678D" w:rsidRDefault="00752EDF" w:rsidP="0079678D">
      <w:pPr>
        <w:tabs>
          <w:tab w:val="left" w:pos="1045"/>
        </w:tabs>
        <w:rPr>
          <w:b/>
        </w:rPr>
      </w:pPr>
      <w:r>
        <w:rPr>
          <w:b/>
          <w:noProof/>
          <w:lang w:eastAsia="en-US"/>
        </w:rPr>
        <w:drawing>
          <wp:anchor distT="0" distB="0" distL="114300" distR="114300" simplePos="0" relativeHeight="251694080" behindDoc="1" locked="0" layoutInCell="1" allowOverlap="1" wp14:anchorId="00017A0F" wp14:editId="306374C9">
            <wp:simplePos x="0" y="0"/>
            <wp:positionH relativeFrom="column">
              <wp:posOffset>2593784</wp:posOffset>
            </wp:positionH>
            <wp:positionV relativeFrom="paragraph">
              <wp:posOffset>193971</wp:posOffset>
            </wp:positionV>
            <wp:extent cx="3885965" cy="3349783"/>
            <wp:effectExtent l="0" t="0" r="635" b="3175"/>
            <wp:wrapNone/>
            <wp:docPr id="47" name="Picture 47" descr="Screen%20Shot%202019-10-27%20at%208.2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10-27%20at%208.24.53%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5965" cy="3349783"/>
                    </a:xfrm>
                    <a:prstGeom prst="rect">
                      <a:avLst/>
                    </a:prstGeom>
                    <a:noFill/>
                    <a:ln>
                      <a:noFill/>
                    </a:ln>
                  </pic:spPr>
                </pic:pic>
              </a:graphicData>
            </a:graphic>
            <wp14:sizeRelH relativeFrom="page">
              <wp14:pctWidth>0</wp14:pctWidth>
            </wp14:sizeRelH>
            <wp14:sizeRelV relativeFrom="page">
              <wp14:pctHeight>0</wp14:pctHeight>
            </wp14:sizeRelV>
          </wp:anchor>
        </w:drawing>
      </w:r>
      <w:r w:rsidR="0079678D" w:rsidRPr="0079678D">
        <w:rPr>
          <w:b/>
        </w:rPr>
        <w:t>Step 13:</w:t>
      </w:r>
    </w:p>
    <w:p w14:paraId="792FA2E9" w14:textId="6F262ECB" w:rsidR="00752EDF" w:rsidRDefault="0079678D" w:rsidP="0079678D">
      <w:pPr>
        <w:tabs>
          <w:tab w:val="left" w:pos="1045"/>
        </w:tabs>
        <w:rPr>
          <w:b/>
        </w:rPr>
      </w:pPr>
      <w:r>
        <w:rPr>
          <w:b/>
          <w:noProof/>
          <w:lang w:eastAsia="en-US"/>
        </w:rPr>
        <mc:AlternateContent>
          <mc:Choice Requires="wps">
            <w:drawing>
              <wp:anchor distT="0" distB="0" distL="114300" distR="114300" simplePos="0" relativeHeight="251695104" behindDoc="0" locked="0" layoutInCell="1" allowOverlap="1" wp14:anchorId="4B291611" wp14:editId="142F574A">
                <wp:simplePos x="0" y="0"/>
                <wp:positionH relativeFrom="column">
                  <wp:posOffset>-145415</wp:posOffset>
                </wp:positionH>
                <wp:positionV relativeFrom="paragraph">
                  <wp:posOffset>161290</wp:posOffset>
                </wp:positionV>
                <wp:extent cx="2400300" cy="32004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400300" cy="320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8F010D" w14:textId="3B0E0FF6" w:rsidR="0079678D" w:rsidRDefault="0079678D">
                            <w:r>
                              <w:t>Now it’s time to assemble the fins.</w:t>
                            </w:r>
                          </w:p>
                          <w:p w14:paraId="0DC4A048" w14:textId="4B45A07B" w:rsidR="00752EDF" w:rsidRDefault="0079678D" w:rsidP="0079678D">
                            <w:r>
                              <w:t>Connect (1) Pearl Dark Grey Slope Brick 1x1x0.667 to the 1x2 Pearl Dark Grey with Groove with 1 Centre Stud.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291611" id="Text Box 48" o:spid="_x0000_s1038" type="#_x0000_t202" style="position:absolute;margin-left:-11.45pt;margin-top:12.7pt;width:189pt;height:25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" filled="f" stroked="f">
                <v:textbox>
                  <w:txbxContent>
                    <w:p w14:paraId="068F010D" w14:textId="3B0E0FF6" w:rsidR="0079678D" w:rsidRDefault="0079678D">
                      <w:r>
                        <w:t>Now it’s time to assemble the fins.</w:t>
                      </w:r>
                    </w:p>
                    <w:p w14:paraId="0DC4A048" w14:textId="4B45A07B" w:rsidR="00752EDF" w:rsidRDefault="0079678D" w:rsidP="0079678D">
                      <w:r>
                        <w:t>Connect (1) Pearl Dark Grey Slope Brick 1x1x0.667 to the 1x2 Pearl Dark Grey with Groove with 1 Centre Stud.</w:t>
                      </w:r>
                    </w:p>
                  </w:txbxContent>
                </v:textbox>
                <w10:wrap type="square"/>
              </v:shape>
            </w:pict>
          </mc:Fallback>
        </mc:AlternateContent>
      </w:r>
    </w:p>
    <w:p w14:paraId="47B62621" w14:textId="59E3BFBE" w:rsidR="00752EDF" w:rsidRDefault="00752EDF">
      <w:pPr>
        <w:rPr>
          <w:b/>
        </w:rPr>
      </w:pPr>
      <w:r>
        <w:rPr>
          <w:b/>
        </w:rPr>
        <w:br w:type="page"/>
      </w:r>
    </w:p>
    <w:p w14:paraId="6E1B9D9B" w14:textId="55150D23" w:rsidR="0079678D" w:rsidRDefault="00752EDF" w:rsidP="0079678D">
      <w:pPr>
        <w:tabs>
          <w:tab w:val="left" w:pos="1045"/>
        </w:tabs>
        <w:rPr>
          <w:b/>
        </w:rPr>
      </w:pPr>
      <w:r>
        <w:rPr>
          <w:b/>
          <w:noProof/>
          <w:lang w:eastAsia="en-US"/>
        </w:rPr>
        <w:lastRenderedPageBreak/>
        <w:drawing>
          <wp:anchor distT="0" distB="0" distL="114300" distR="114300" simplePos="0" relativeHeight="251696128" behindDoc="1" locked="0" layoutInCell="1" allowOverlap="1" wp14:anchorId="584DABF9" wp14:editId="473A1948">
            <wp:simplePos x="0" y="0"/>
            <wp:positionH relativeFrom="column">
              <wp:posOffset>425902</wp:posOffset>
            </wp:positionH>
            <wp:positionV relativeFrom="paragraph">
              <wp:posOffset>454503</wp:posOffset>
            </wp:positionV>
            <wp:extent cx="5448935" cy="4697095"/>
            <wp:effectExtent l="0" t="0" r="12065" b="1905"/>
            <wp:wrapNone/>
            <wp:docPr id="49" name="Picture 49" descr="Screen%20Shot%202019-10-27%20at%208.2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10-27%20at%208.24.53%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935" cy="469709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Step 14:</w:t>
      </w:r>
    </w:p>
    <w:p w14:paraId="72841690" w14:textId="784B50DE" w:rsidR="00752EDF" w:rsidRDefault="00752EDF" w:rsidP="0079678D">
      <w:pPr>
        <w:tabs>
          <w:tab w:val="left" w:pos="1045"/>
        </w:tabs>
        <w:rPr>
          <w:b/>
        </w:rPr>
      </w:pPr>
      <w:r>
        <w:rPr>
          <w:b/>
          <w:noProof/>
          <w:lang w:eastAsia="en-US"/>
        </w:rPr>
        <mc:AlternateContent>
          <mc:Choice Requires="wps">
            <w:drawing>
              <wp:anchor distT="0" distB="0" distL="114300" distR="114300" simplePos="0" relativeHeight="251697152" behindDoc="0" locked="0" layoutInCell="1" allowOverlap="1" wp14:anchorId="3C9C6063" wp14:editId="232FB54F">
                <wp:simplePos x="0" y="0"/>
                <wp:positionH relativeFrom="column">
                  <wp:posOffset>3627755</wp:posOffset>
                </wp:positionH>
                <wp:positionV relativeFrom="paragraph">
                  <wp:posOffset>647700</wp:posOffset>
                </wp:positionV>
                <wp:extent cx="2169795" cy="3088640"/>
                <wp:effectExtent l="0" t="0" r="14605" b="35560"/>
                <wp:wrapThrough wrapText="bothSides">
                  <wp:wrapPolygon edited="0">
                    <wp:start x="0" y="0"/>
                    <wp:lineTo x="0" y="21671"/>
                    <wp:lineTo x="21493" y="21671"/>
                    <wp:lineTo x="21493" y="0"/>
                    <wp:lineTo x="0" y="0"/>
                  </wp:wrapPolygon>
                </wp:wrapThrough>
                <wp:docPr id="50" name="Frame 50"/>
                <wp:cNvGraphicFramePr/>
                <a:graphic xmlns:a="http://schemas.openxmlformats.org/drawingml/2006/main">
                  <a:graphicData uri="http://schemas.microsoft.com/office/word/2010/wordprocessingShape">
                    <wps:wsp>
                      <wps:cNvSpPr/>
                      <wps:spPr>
                        <a:xfrm>
                          <a:off x="0" y="0"/>
                          <a:ext cx="2169795" cy="3088640"/>
                        </a:xfrm>
                        <a:prstGeom prst="frame">
                          <a:avLst>
                            <a:gd name="adj1" fmla="val 751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51D3D58" id="Frame 50" o:spid="_x0000_s1026" style="position:absolute;margin-left:285.65pt;margin-top:51pt;width:170.85pt;height:24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9795,3088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" path="m0,0l2169795,,2169795,3088640,,3088640,,0xm163147,163147l163147,2925493,2006648,2925493,2006648,163147,163147,163147xe" fillcolor="#33b7d3 [3204]" strokecolor="#175c6b [1604]" strokeweight="1pt">
                <v:stroke joinstyle="miter"/>
                <v:path arrowok="t" o:connecttype="custom" o:connectlocs="0,0;2169795,0;2169795,3088640;0,3088640;0,0;163147,163147;163147,2925493;2006648,2925493;2006648,163147;163147,163147" o:connectangles="0,0,0,0,0,0,0,0,0,0"/>
                <w10:wrap type="through"/>
              </v:shape>
            </w:pict>
          </mc:Fallback>
        </mc:AlternateContent>
      </w:r>
    </w:p>
    <w:p w14:paraId="1FE4EE70" w14:textId="77777777" w:rsidR="00752EDF" w:rsidRPr="00752EDF" w:rsidRDefault="00752EDF" w:rsidP="00752EDF"/>
    <w:p w14:paraId="77A88FC7" w14:textId="77777777" w:rsidR="00752EDF" w:rsidRPr="00752EDF" w:rsidRDefault="00752EDF" w:rsidP="00752EDF"/>
    <w:p w14:paraId="6963DAB7" w14:textId="77777777" w:rsidR="00752EDF" w:rsidRPr="00752EDF" w:rsidRDefault="00752EDF" w:rsidP="00752EDF"/>
    <w:p w14:paraId="119EC625" w14:textId="77777777" w:rsidR="00752EDF" w:rsidRPr="00752EDF" w:rsidRDefault="00752EDF" w:rsidP="00752EDF"/>
    <w:p w14:paraId="6D6BEA16" w14:textId="77777777" w:rsidR="00752EDF" w:rsidRPr="00752EDF" w:rsidRDefault="00752EDF" w:rsidP="00752EDF"/>
    <w:p w14:paraId="020A7C70" w14:textId="77777777" w:rsidR="00752EDF" w:rsidRPr="00752EDF" w:rsidRDefault="00752EDF" w:rsidP="00752EDF"/>
    <w:p w14:paraId="2E88C0FF" w14:textId="77777777" w:rsidR="00752EDF" w:rsidRPr="00752EDF" w:rsidRDefault="00752EDF" w:rsidP="00752EDF"/>
    <w:p w14:paraId="4F9530B7" w14:textId="77777777" w:rsidR="00752EDF" w:rsidRPr="00752EDF" w:rsidRDefault="00752EDF" w:rsidP="00752EDF"/>
    <w:p w14:paraId="7C6A4530" w14:textId="4F60CC94" w:rsidR="00752EDF" w:rsidRDefault="00752EDF" w:rsidP="00752EDF">
      <w:pPr>
        <w:ind w:firstLine="720"/>
      </w:pPr>
    </w:p>
    <w:p w14:paraId="297ACC5A" w14:textId="4507CD7D" w:rsidR="00752EDF" w:rsidRDefault="00752EDF" w:rsidP="00752EDF">
      <w:pPr>
        <w:ind w:firstLine="720"/>
      </w:pPr>
      <w:r>
        <w:t xml:space="preserve">Connect a Pearl Dark Grey Slope Brick 2x1 and Pearl Dark Grey </w:t>
      </w:r>
    </w:p>
    <w:p w14:paraId="1CD57C21" w14:textId="0C8B716B" w:rsidR="00752EDF" w:rsidRDefault="00752EDF" w:rsidP="00752EDF">
      <w:pPr>
        <w:ind w:firstLine="720"/>
      </w:pPr>
      <w:r>
        <w:t xml:space="preserve">Slope Brick 2x1 Inverted without inner to the 1x3 Light Grey </w:t>
      </w:r>
    </w:p>
    <w:p w14:paraId="7E705EE5" w14:textId="77777777" w:rsidR="00752EDF" w:rsidRDefault="00752EDF" w:rsidP="00752EDF">
      <w:pPr>
        <w:ind w:firstLine="720"/>
      </w:pPr>
      <w:r>
        <w:t xml:space="preserve">Plate. The Pearl Dark Grey Slope Brick 2x1 will connect on top. </w:t>
      </w:r>
    </w:p>
    <w:p w14:paraId="57630389" w14:textId="17987FA1" w:rsidR="00752EDF" w:rsidRDefault="00752EDF" w:rsidP="00752EDF">
      <w:pPr>
        <w:ind w:firstLine="720"/>
      </w:pPr>
      <w:r>
        <w:t xml:space="preserve">Pearl Dark Grey Slope Brick 2x1 Inverted without inner will </w:t>
      </w:r>
    </w:p>
    <w:p w14:paraId="0438F194" w14:textId="283A5E2B" w:rsidR="00752EDF" w:rsidRDefault="00752EDF" w:rsidP="00752EDF">
      <w:pPr>
        <w:ind w:firstLine="720"/>
      </w:pPr>
      <w:r>
        <w:t xml:space="preserve">connect to the bottom. </w:t>
      </w:r>
    </w:p>
    <w:p w14:paraId="66B0D077" w14:textId="77777777" w:rsidR="00752EDF" w:rsidRDefault="00752EDF" w:rsidP="00752EDF">
      <w:pPr>
        <w:ind w:firstLine="720"/>
      </w:pPr>
    </w:p>
    <w:p w14:paraId="623B518A" w14:textId="4D228B19" w:rsidR="00752EDF" w:rsidRPr="00752EDF" w:rsidRDefault="00752EDF" w:rsidP="00752EDF">
      <w:pPr>
        <w:ind w:firstLine="720"/>
        <w:rPr>
          <w:b/>
        </w:rPr>
      </w:pPr>
      <w:r w:rsidRPr="00752EDF">
        <w:rPr>
          <w:b/>
        </w:rPr>
        <w:lastRenderedPageBreak/>
        <w:t>Step 15:</w:t>
      </w:r>
    </w:p>
    <w:p w14:paraId="18B404A2" w14:textId="2F9C06D8" w:rsidR="00752EDF" w:rsidRDefault="00752EDF" w:rsidP="00752EDF">
      <w:pPr>
        <w:ind w:firstLine="720"/>
      </w:pPr>
      <w:r>
        <w:t>The outcome will create a Great White Shark Model</w:t>
      </w:r>
    </w:p>
    <w:p w14:paraId="413F2C87" w14:textId="11950AFE" w:rsidR="00752EDF" w:rsidRDefault="00752EDF" w:rsidP="00752EDF">
      <w:pPr>
        <w:ind w:firstLine="720"/>
      </w:pPr>
      <w:r>
        <w:rPr>
          <w:noProof/>
          <w:lang w:eastAsia="en-US"/>
        </w:rPr>
        <w:drawing>
          <wp:inline distT="0" distB="0" distL="0" distR="0" wp14:anchorId="39973AF9" wp14:editId="0CAE30DB">
            <wp:extent cx="5448935" cy="3908425"/>
            <wp:effectExtent l="0" t="0" r="12065" b="3175"/>
            <wp:docPr id="51" name="Picture 51" descr="Screen%20Shot%202019-10-27%20at%208.2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10-27%20at%208.25.29%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935" cy="3908425"/>
                    </a:xfrm>
                    <a:prstGeom prst="rect">
                      <a:avLst/>
                    </a:prstGeom>
                    <a:noFill/>
                    <a:ln>
                      <a:noFill/>
                    </a:ln>
                  </pic:spPr>
                </pic:pic>
              </a:graphicData>
            </a:graphic>
          </wp:inline>
        </w:drawing>
      </w:r>
    </w:p>
    <w:p w14:paraId="00E7C6A3" w14:textId="2C0EF737" w:rsidR="00752EDF" w:rsidRDefault="001B04C0" w:rsidP="00752EDF">
      <w:pPr>
        <w:ind w:firstLine="720"/>
      </w:pPr>
      <w:r>
        <w:rPr>
          <w:noProof/>
          <w:lang w:eastAsia="en-US"/>
        </w:rPr>
        <w:drawing>
          <wp:anchor distT="0" distB="0" distL="114300" distR="114300" simplePos="0" relativeHeight="251698176" behindDoc="1" locked="0" layoutInCell="1" allowOverlap="1" wp14:anchorId="552EC2A2" wp14:editId="063D369D">
            <wp:simplePos x="0" y="0"/>
            <wp:positionH relativeFrom="column">
              <wp:posOffset>459105</wp:posOffset>
            </wp:positionH>
            <wp:positionV relativeFrom="paragraph">
              <wp:posOffset>-5715</wp:posOffset>
            </wp:positionV>
            <wp:extent cx="5436235" cy="4095750"/>
            <wp:effectExtent l="0" t="0" r="0" b="0"/>
            <wp:wrapNone/>
            <wp:docPr id="52" name="Picture 52" descr="Screen%20Shot%202019-10-28%20at%202.0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10-28%20at%202.06.1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6235" cy="4095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480A8" w14:textId="4161ACA4" w:rsidR="001B04C0" w:rsidRDefault="001B04C0" w:rsidP="00752EDF">
      <w:pPr>
        <w:ind w:firstLine="720"/>
      </w:pPr>
    </w:p>
    <w:p w14:paraId="5B28EAD7" w14:textId="77777777" w:rsidR="001B04C0" w:rsidRDefault="001B04C0">
      <w:r>
        <w:br w:type="page"/>
      </w:r>
    </w:p>
    <w:p w14:paraId="3B4E2EAE" w14:textId="0A56ACD0" w:rsidR="00752EDF" w:rsidRPr="001B04C0" w:rsidRDefault="001B04C0" w:rsidP="00752EDF">
      <w:pPr>
        <w:ind w:firstLine="720"/>
        <w:rPr>
          <w:b/>
        </w:rPr>
      </w:pPr>
      <w:r w:rsidRPr="001B04C0">
        <w:rPr>
          <w:b/>
        </w:rPr>
        <w:lastRenderedPageBreak/>
        <w:t xml:space="preserve">Step 16: </w:t>
      </w:r>
    </w:p>
    <w:p w14:paraId="4BC61D16" w14:textId="429DBE98" w:rsidR="001B04C0" w:rsidRDefault="001B04C0" w:rsidP="00752EDF">
      <w:pPr>
        <w:ind w:firstLine="720"/>
      </w:pPr>
      <w:r>
        <w:t xml:space="preserve">Create environment as you wish. </w:t>
      </w:r>
    </w:p>
    <w:p w14:paraId="494A4DF6" w14:textId="419D31D5" w:rsidR="001B04C0" w:rsidRDefault="001B04C0" w:rsidP="00752EDF">
      <w:pPr>
        <w:ind w:firstLine="720"/>
      </w:pPr>
      <w:r>
        <w:rPr>
          <w:noProof/>
          <w:lang w:eastAsia="en-US"/>
        </w:rPr>
        <w:drawing>
          <wp:inline distT="0" distB="0" distL="0" distR="0" wp14:anchorId="4415727F" wp14:editId="52FCA6F0">
            <wp:extent cx="5486400" cy="2955925"/>
            <wp:effectExtent l="0" t="0" r="0" b="0"/>
            <wp:docPr id="53" name="Picture 53" descr="Screen%20Shot%202019-10-28%20at%202.11.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10-28%20at%202.11.3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a:noFill/>
                    </a:ln>
                  </pic:spPr>
                </pic:pic>
              </a:graphicData>
            </a:graphic>
          </wp:inline>
        </w:drawing>
      </w:r>
    </w:p>
    <w:p w14:paraId="468DA0C1" w14:textId="77777777" w:rsidR="001B04C0" w:rsidRDefault="001B04C0" w:rsidP="00752EDF">
      <w:pPr>
        <w:ind w:firstLine="720"/>
      </w:pPr>
    </w:p>
    <w:p w14:paraId="074F2D8B" w14:textId="77777777" w:rsidR="001B04C0" w:rsidRDefault="001B04C0" w:rsidP="00752EDF">
      <w:pPr>
        <w:ind w:firstLine="720"/>
      </w:pPr>
      <w:r>
        <w:t xml:space="preserve">The product is complete. </w:t>
      </w:r>
    </w:p>
    <w:p w14:paraId="58A06C00" w14:textId="69E9EB65" w:rsidR="001B04C0" w:rsidRDefault="001B04C0" w:rsidP="00752EDF">
      <w:pPr>
        <w:ind w:firstLine="720"/>
      </w:pPr>
      <w:r>
        <w:t xml:space="preserve">We hope you enjoy and have tons of fun with this model. </w:t>
      </w:r>
    </w:p>
    <w:p w14:paraId="4DF870F6" w14:textId="4F125D17" w:rsidR="00FE41D0" w:rsidRDefault="00FE41D0" w:rsidP="00752EDF">
      <w:pPr>
        <w:ind w:firstLine="720"/>
      </w:pPr>
    </w:p>
    <w:p w14:paraId="0E8A1F63" w14:textId="63E2DF3F" w:rsidR="00FE41D0" w:rsidRDefault="00FE41D0" w:rsidP="00752EDF">
      <w:pPr>
        <w:ind w:firstLine="720"/>
      </w:pPr>
    </w:p>
    <w:p w14:paraId="119B5C44" w14:textId="102F5128" w:rsidR="00FE41D0" w:rsidRDefault="00FE41D0" w:rsidP="00752EDF">
      <w:pPr>
        <w:ind w:firstLine="720"/>
      </w:pPr>
    </w:p>
    <w:p w14:paraId="024924B5" w14:textId="4B11D792" w:rsidR="00FE41D0" w:rsidRDefault="00FE41D0" w:rsidP="00752EDF">
      <w:pPr>
        <w:ind w:firstLine="720"/>
      </w:pPr>
    </w:p>
    <w:p w14:paraId="0687CF24" w14:textId="23224D0E" w:rsidR="00FE41D0" w:rsidRDefault="00FE41D0" w:rsidP="00752EDF">
      <w:pPr>
        <w:ind w:firstLine="720"/>
      </w:pPr>
    </w:p>
    <w:p w14:paraId="7095F14E" w14:textId="77777777" w:rsidR="00FE41D0" w:rsidRDefault="00FE41D0" w:rsidP="00FE41D0">
      <w:pPr>
        <w:rPr>
          <w:rFonts w:ascii="Calibri" w:hAnsi="Calibri"/>
          <w:b/>
          <w:color w:val="000000"/>
        </w:rPr>
      </w:pPr>
    </w:p>
    <w:p w14:paraId="43573A04" w14:textId="77777777" w:rsidR="00FE41D0" w:rsidRPr="00D26187" w:rsidRDefault="00FE41D0" w:rsidP="00FE41D0">
      <w:pP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Usability Test: Great White Shark Lego Model</w:t>
      </w:r>
    </w:p>
    <w:p w14:paraId="04598EE3" w14:textId="77777777" w:rsidR="00FE41D0" w:rsidRPr="00D26187" w:rsidRDefault="00FE41D0" w:rsidP="00FE41D0">
      <w:pPr>
        <w:spacing w:before="100" w:beforeAutospacing="1" w:after="100" w:afterAutospacing="1"/>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For the assessment, we will use three criteria, 1) independent completion of tasks, 2) speed, and 3) accuracy, measured by the following benchmarks: </w:t>
      </w:r>
    </w:p>
    <w:p w14:paraId="7ACB4F5C" w14:textId="77777777" w:rsidR="00FE41D0" w:rsidRPr="00D26187" w:rsidRDefault="00FE41D0" w:rsidP="00FE41D0">
      <w:pPr>
        <w:spacing w:beforeAutospacing="1" w:afterAutospacing="1"/>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Benchmarks:</w:t>
      </w:r>
    </w:p>
    <w:p w14:paraId="64B085C3" w14:textId="77777777" w:rsidR="00FE41D0" w:rsidRPr="00D26187" w:rsidRDefault="00FE41D0" w:rsidP="00FE41D0">
      <w:pPr>
        <w:numPr>
          <w:ilvl w:val="0"/>
          <w:numId w:val="6"/>
        </w:numPr>
        <w:spacing w:before="100" w:beforeAutospacing="1" w:after="100" w:afterAutospacing="1" w:line="240" w:lineRule="auto"/>
        <w:ind w:left="1095"/>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Number of tasks completed without asking additional directions -- 1</w:t>
      </w:r>
      <w:r>
        <w:rPr>
          <w:rFonts w:ascii="Times New Roman" w:hAnsi="Times New Roman"/>
          <w:bCs/>
          <w:color w:val="000000"/>
          <w:szCs w:val="24"/>
        </w:rPr>
        <w:t>6</w:t>
      </w:r>
      <w:r w:rsidRPr="00D26187">
        <w:rPr>
          <w:rFonts w:ascii="Times New Roman" w:hAnsi="Times New Roman" w:cs="Times New Roman"/>
          <w:bCs/>
          <w:color w:val="000000"/>
          <w:sz w:val="24"/>
          <w:szCs w:val="24"/>
        </w:rPr>
        <w:t xml:space="preserve"> tasks</w:t>
      </w:r>
    </w:p>
    <w:p w14:paraId="63088818" w14:textId="77777777" w:rsidR="00FE41D0" w:rsidRPr="00D26187" w:rsidRDefault="00FE41D0" w:rsidP="00FE41D0">
      <w:pPr>
        <w:numPr>
          <w:ilvl w:val="0"/>
          <w:numId w:val="6"/>
        </w:numPr>
        <w:spacing w:before="100" w:beforeAutospacing="1" w:after="100" w:afterAutospacing="1" w:line="240" w:lineRule="auto"/>
        <w:ind w:left="1095"/>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Completion time—2</w:t>
      </w:r>
      <w:r>
        <w:rPr>
          <w:rFonts w:ascii="Times New Roman" w:hAnsi="Times New Roman"/>
          <w:bCs/>
          <w:color w:val="000000"/>
          <w:szCs w:val="24"/>
        </w:rPr>
        <w:t>2</w:t>
      </w:r>
      <w:r w:rsidRPr="00D26187">
        <w:rPr>
          <w:rFonts w:ascii="Times New Roman" w:hAnsi="Times New Roman" w:cs="Times New Roman"/>
          <w:bCs/>
          <w:color w:val="000000"/>
          <w:sz w:val="24"/>
          <w:szCs w:val="24"/>
        </w:rPr>
        <w:t xml:space="preserve"> minutes </w:t>
      </w:r>
    </w:p>
    <w:p w14:paraId="5959DD07" w14:textId="77777777" w:rsidR="00FE41D0" w:rsidRPr="00D26187" w:rsidRDefault="00FE41D0" w:rsidP="00FE41D0">
      <w:pPr>
        <w:numPr>
          <w:ilvl w:val="0"/>
          <w:numId w:val="6"/>
        </w:numPr>
        <w:spacing w:before="100" w:beforeAutospacing="1" w:after="100" w:afterAutospacing="1" w:line="240" w:lineRule="auto"/>
        <w:ind w:left="1095"/>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Accuracy of tasks/ number of errors—1 error </w:t>
      </w:r>
    </w:p>
    <w:tbl>
      <w:tblPr>
        <w:tblW w:w="5808" w:type="dxa"/>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firstRow="1" w:lastRow="0" w:firstColumn="1" w:lastColumn="0" w:noHBand="0" w:noVBand="1"/>
      </w:tblPr>
      <w:tblGrid>
        <w:gridCol w:w="1685"/>
        <w:gridCol w:w="1811"/>
        <w:gridCol w:w="1156"/>
        <w:gridCol w:w="1156"/>
      </w:tblGrid>
      <w:tr w:rsidR="00FE41D0" w:rsidRPr="00D26187" w14:paraId="436CEF4E" w14:textId="77777777" w:rsidTr="00AF4C13">
        <w:trPr>
          <w:tblCellSpacing w:w="0" w:type="dxa"/>
        </w:trPr>
        <w:tc>
          <w:tcPr>
            <w:tcW w:w="1685" w:type="dxa"/>
            <w:tcBorders>
              <w:top w:val="outset" w:sz="6" w:space="0" w:color="auto"/>
              <w:left w:val="outset" w:sz="6" w:space="0" w:color="auto"/>
              <w:bottom w:val="outset" w:sz="6" w:space="0" w:color="auto"/>
              <w:right w:val="outset" w:sz="6" w:space="0" w:color="auto"/>
            </w:tcBorders>
            <w:hideMark/>
          </w:tcPr>
          <w:p w14:paraId="67814D5A"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Task: </w:t>
            </w:r>
          </w:p>
        </w:tc>
        <w:tc>
          <w:tcPr>
            <w:tcW w:w="1811" w:type="dxa"/>
            <w:tcBorders>
              <w:top w:val="outset" w:sz="6" w:space="0" w:color="auto"/>
              <w:left w:val="outset" w:sz="6" w:space="0" w:color="auto"/>
              <w:bottom w:val="outset" w:sz="6" w:space="0" w:color="auto"/>
              <w:right w:val="outset" w:sz="6" w:space="0" w:color="auto"/>
            </w:tcBorders>
            <w:hideMark/>
          </w:tcPr>
          <w:p w14:paraId="6681608B"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Benchmark </w:t>
            </w:r>
          </w:p>
        </w:tc>
        <w:tc>
          <w:tcPr>
            <w:tcW w:w="1156" w:type="dxa"/>
            <w:tcBorders>
              <w:top w:val="outset" w:sz="6" w:space="0" w:color="auto"/>
              <w:left w:val="outset" w:sz="6" w:space="0" w:color="auto"/>
              <w:bottom w:val="outset" w:sz="6" w:space="0" w:color="auto"/>
              <w:right w:val="outset" w:sz="6" w:space="0" w:color="auto"/>
            </w:tcBorders>
            <w:hideMark/>
          </w:tcPr>
          <w:p w14:paraId="0C618F16"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User 1 </w:t>
            </w:r>
          </w:p>
        </w:tc>
        <w:tc>
          <w:tcPr>
            <w:tcW w:w="1156" w:type="dxa"/>
            <w:tcBorders>
              <w:top w:val="outset" w:sz="6" w:space="0" w:color="333333"/>
              <w:left w:val="outset" w:sz="6" w:space="0" w:color="333333"/>
              <w:bottom w:val="outset" w:sz="6" w:space="0" w:color="333333"/>
              <w:right w:val="outset" w:sz="6" w:space="0" w:color="333333"/>
            </w:tcBorders>
            <w:hideMark/>
          </w:tcPr>
          <w:p w14:paraId="15BB09A0"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User 2 </w:t>
            </w:r>
          </w:p>
        </w:tc>
      </w:tr>
      <w:tr w:rsidR="00FE41D0" w:rsidRPr="00D26187" w14:paraId="587A25B1" w14:textId="77777777" w:rsidTr="00AF4C13">
        <w:trPr>
          <w:tblCellSpacing w:w="0" w:type="dxa"/>
        </w:trPr>
        <w:tc>
          <w:tcPr>
            <w:tcW w:w="1685" w:type="dxa"/>
            <w:tcBorders>
              <w:top w:val="outset" w:sz="6" w:space="0" w:color="auto"/>
              <w:left w:val="outset" w:sz="6" w:space="0" w:color="auto"/>
              <w:bottom w:val="outset" w:sz="6" w:space="0" w:color="auto"/>
              <w:right w:val="outset" w:sz="6" w:space="0" w:color="auto"/>
            </w:tcBorders>
            <w:hideMark/>
          </w:tcPr>
          <w:p w14:paraId="4525554F"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Completed steps </w:t>
            </w:r>
          </w:p>
        </w:tc>
        <w:tc>
          <w:tcPr>
            <w:tcW w:w="1811" w:type="dxa"/>
            <w:tcBorders>
              <w:top w:val="outset" w:sz="6" w:space="0" w:color="auto"/>
              <w:left w:val="outset" w:sz="6" w:space="0" w:color="auto"/>
              <w:bottom w:val="outset" w:sz="6" w:space="0" w:color="auto"/>
              <w:right w:val="outset" w:sz="6" w:space="0" w:color="auto"/>
            </w:tcBorders>
            <w:hideMark/>
          </w:tcPr>
          <w:p w14:paraId="44468699"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16</w:t>
            </w:r>
          </w:p>
        </w:tc>
        <w:tc>
          <w:tcPr>
            <w:tcW w:w="1156" w:type="dxa"/>
            <w:tcBorders>
              <w:top w:val="outset" w:sz="6" w:space="0" w:color="auto"/>
              <w:left w:val="outset" w:sz="6" w:space="0" w:color="auto"/>
              <w:bottom w:val="outset" w:sz="6" w:space="0" w:color="auto"/>
              <w:right w:val="outset" w:sz="6" w:space="0" w:color="auto"/>
            </w:tcBorders>
            <w:hideMark/>
          </w:tcPr>
          <w:p w14:paraId="60A67FAF"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16  </w:t>
            </w:r>
          </w:p>
        </w:tc>
        <w:tc>
          <w:tcPr>
            <w:tcW w:w="1156" w:type="dxa"/>
            <w:tcBorders>
              <w:top w:val="outset" w:sz="6" w:space="0" w:color="auto"/>
              <w:left w:val="outset" w:sz="6" w:space="0" w:color="auto"/>
              <w:bottom w:val="outset" w:sz="6" w:space="0" w:color="auto"/>
              <w:right w:val="outset" w:sz="6" w:space="0" w:color="auto"/>
            </w:tcBorders>
            <w:hideMark/>
          </w:tcPr>
          <w:p w14:paraId="6E7D5030"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16  </w:t>
            </w:r>
          </w:p>
        </w:tc>
      </w:tr>
      <w:tr w:rsidR="00FE41D0" w:rsidRPr="00D26187" w14:paraId="60795C77" w14:textId="77777777" w:rsidTr="00AF4C13">
        <w:trPr>
          <w:tblCellSpacing w:w="0" w:type="dxa"/>
        </w:trPr>
        <w:tc>
          <w:tcPr>
            <w:tcW w:w="1685" w:type="dxa"/>
            <w:tcBorders>
              <w:top w:val="outset" w:sz="6" w:space="0" w:color="auto"/>
              <w:left w:val="outset" w:sz="6" w:space="0" w:color="auto"/>
              <w:bottom w:val="outset" w:sz="6" w:space="0" w:color="auto"/>
              <w:right w:val="outset" w:sz="6" w:space="0" w:color="auto"/>
            </w:tcBorders>
            <w:hideMark/>
          </w:tcPr>
          <w:p w14:paraId="6104D2A3"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Speed </w:t>
            </w:r>
          </w:p>
        </w:tc>
        <w:tc>
          <w:tcPr>
            <w:tcW w:w="1811" w:type="dxa"/>
            <w:tcBorders>
              <w:top w:val="outset" w:sz="6" w:space="0" w:color="auto"/>
              <w:left w:val="outset" w:sz="6" w:space="0" w:color="auto"/>
              <w:bottom w:val="outset" w:sz="6" w:space="0" w:color="auto"/>
              <w:right w:val="outset" w:sz="6" w:space="0" w:color="auto"/>
            </w:tcBorders>
            <w:hideMark/>
          </w:tcPr>
          <w:p w14:paraId="1111A12B"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22 minutes </w:t>
            </w:r>
          </w:p>
        </w:tc>
        <w:tc>
          <w:tcPr>
            <w:tcW w:w="1156" w:type="dxa"/>
            <w:tcBorders>
              <w:top w:val="outset" w:sz="6" w:space="0" w:color="auto"/>
              <w:left w:val="outset" w:sz="6" w:space="0" w:color="auto"/>
              <w:bottom w:val="outset" w:sz="6" w:space="0" w:color="auto"/>
              <w:right w:val="outset" w:sz="6" w:space="0" w:color="auto"/>
            </w:tcBorders>
            <w:hideMark/>
          </w:tcPr>
          <w:p w14:paraId="6C609BF3"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25</w:t>
            </w:r>
          </w:p>
        </w:tc>
        <w:tc>
          <w:tcPr>
            <w:tcW w:w="1156" w:type="dxa"/>
            <w:tcBorders>
              <w:top w:val="outset" w:sz="6" w:space="0" w:color="auto"/>
              <w:left w:val="outset" w:sz="6" w:space="0" w:color="auto"/>
              <w:bottom w:val="outset" w:sz="6" w:space="0" w:color="auto"/>
              <w:right w:val="outset" w:sz="6" w:space="0" w:color="auto"/>
            </w:tcBorders>
            <w:hideMark/>
          </w:tcPr>
          <w:p w14:paraId="514BB55C"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23  </w:t>
            </w:r>
          </w:p>
        </w:tc>
      </w:tr>
      <w:tr w:rsidR="00FE41D0" w:rsidRPr="00D26187" w14:paraId="125DCCD7" w14:textId="77777777" w:rsidTr="00AF4C13">
        <w:trPr>
          <w:tblCellSpacing w:w="0" w:type="dxa"/>
        </w:trPr>
        <w:tc>
          <w:tcPr>
            <w:tcW w:w="1685" w:type="dxa"/>
            <w:tcBorders>
              <w:top w:val="outset" w:sz="6" w:space="0" w:color="auto"/>
              <w:left w:val="outset" w:sz="6" w:space="0" w:color="auto"/>
              <w:bottom w:val="outset" w:sz="6" w:space="0" w:color="auto"/>
              <w:right w:val="outset" w:sz="6" w:space="0" w:color="auto"/>
            </w:tcBorders>
            <w:hideMark/>
          </w:tcPr>
          <w:p w14:paraId="2ADD3D77"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Accuracy </w:t>
            </w:r>
          </w:p>
        </w:tc>
        <w:tc>
          <w:tcPr>
            <w:tcW w:w="1811" w:type="dxa"/>
            <w:tcBorders>
              <w:top w:val="outset" w:sz="6" w:space="0" w:color="auto"/>
              <w:left w:val="outset" w:sz="6" w:space="0" w:color="auto"/>
              <w:bottom w:val="outset" w:sz="6" w:space="0" w:color="auto"/>
              <w:right w:val="outset" w:sz="6" w:space="0" w:color="auto"/>
            </w:tcBorders>
            <w:hideMark/>
          </w:tcPr>
          <w:p w14:paraId="048BB7DB"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1 error </w:t>
            </w:r>
          </w:p>
        </w:tc>
        <w:tc>
          <w:tcPr>
            <w:tcW w:w="1156" w:type="dxa"/>
            <w:tcBorders>
              <w:top w:val="outset" w:sz="6" w:space="0" w:color="auto"/>
              <w:left w:val="outset" w:sz="6" w:space="0" w:color="auto"/>
              <w:bottom w:val="outset" w:sz="6" w:space="0" w:color="auto"/>
              <w:right w:val="outset" w:sz="6" w:space="0" w:color="auto"/>
            </w:tcBorders>
            <w:hideMark/>
          </w:tcPr>
          <w:p w14:paraId="7F18F3D1"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sidRPr="00D26187">
              <w:rPr>
                <w:rFonts w:ascii="Times New Roman" w:hAnsi="Times New Roman" w:cs="Times New Roman"/>
                <w:bCs/>
                <w:color w:val="000000"/>
                <w:sz w:val="24"/>
                <w:szCs w:val="24"/>
              </w:rPr>
              <w:t xml:space="preserve"> 3 </w:t>
            </w:r>
          </w:p>
        </w:tc>
        <w:tc>
          <w:tcPr>
            <w:tcW w:w="1156" w:type="dxa"/>
            <w:tcBorders>
              <w:top w:val="outset" w:sz="6" w:space="0" w:color="auto"/>
              <w:left w:val="outset" w:sz="6" w:space="0" w:color="auto"/>
              <w:bottom w:val="outset" w:sz="6" w:space="0" w:color="auto"/>
              <w:right w:val="outset" w:sz="6" w:space="0" w:color="auto"/>
            </w:tcBorders>
            <w:hideMark/>
          </w:tcPr>
          <w:p w14:paraId="7B4EA005" w14:textId="77777777" w:rsidR="00FE41D0" w:rsidRPr="00D26187" w:rsidRDefault="00FE41D0" w:rsidP="00AF4C13">
            <w:pPr>
              <w:spacing w:before="100" w:beforeAutospacing="1" w:after="100" w:afterAutospacing="1"/>
              <w:jc w:val="center"/>
              <w:rPr>
                <w:rFonts w:ascii="Times New Roman" w:hAnsi="Times New Roman" w:cs="Times New Roman"/>
                <w:bCs/>
                <w:color w:val="000000"/>
                <w:sz w:val="24"/>
                <w:szCs w:val="24"/>
              </w:rPr>
            </w:pPr>
            <w:r>
              <w:rPr>
                <w:rFonts w:ascii="Times New Roman" w:hAnsi="Times New Roman"/>
                <w:bCs/>
                <w:color w:val="000000"/>
                <w:szCs w:val="24"/>
              </w:rPr>
              <w:t>1</w:t>
            </w:r>
          </w:p>
        </w:tc>
      </w:tr>
    </w:tbl>
    <w:p w14:paraId="338812AC" w14:textId="77777777" w:rsidR="00FE41D0" w:rsidRPr="00783107" w:rsidRDefault="00FE41D0" w:rsidP="00FE41D0">
      <w:pPr>
        <w:spacing w:before="100" w:beforeAutospacing="1" w:after="100" w:afterAutospacing="1"/>
        <w:rPr>
          <w:rFonts w:ascii="Calibri" w:hAnsi="Calibri" w:cs="Arial"/>
          <w:color w:val="000000"/>
          <w:szCs w:val="24"/>
        </w:rPr>
      </w:pPr>
      <w:r w:rsidRPr="00D26187">
        <w:rPr>
          <w:rFonts w:ascii="Times New Roman" w:hAnsi="Times New Roman" w:cs="Times New Roman"/>
          <w:bCs/>
          <w:color w:val="000000"/>
          <w:sz w:val="24"/>
          <w:szCs w:val="24"/>
        </w:rPr>
        <w:t>We will determine the instructions to pass the usability test if users score within 90% of the benchmarks, i.e., 13.7/15 completed steps, 25 minutes to complete, and 2 errors per user</w:t>
      </w:r>
      <w:r w:rsidRPr="00783107">
        <w:rPr>
          <w:rFonts w:ascii="Calibri" w:hAnsi="Calibri" w:cs="Arial"/>
          <w:color w:val="000000"/>
          <w:szCs w:val="24"/>
        </w:rPr>
        <w:t xml:space="preserve">. </w:t>
      </w:r>
    </w:p>
    <w:p w14:paraId="75F2D5AB" w14:textId="77777777" w:rsidR="00FE41D0" w:rsidRDefault="00FE41D0" w:rsidP="00752EDF">
      <w:pPr>
        <w:ind w:firstLine="720"/>
      </w:pPr>
    </w:p>
    <w:p w14:paraId="1B4EB1F8" w14:textId="41AF2785" w:rsidR="001B04C0" w:rsidRDefault="001B04C0" w:rsidP="00752EDF">
      <w:pPr>
        <w:ind w:firstLine="720"/>
      </w:pPr>
    </w:p>
    <w:p w14:paraId="778BF4F3" w14:textId="4F411419" w:rsidR="00FE41D0" w:rsidRDefault="00FE41D0" w:rsidP="00752EDF">
      <w:pPr>
        <w:ind w:firstLine="720"/>
      </w:pPr>
    </w:p>
    <w:p w14:paraId="0EACECCF" w14:textId="1B057FFE" w:rsidR="00FE41D0" w:rsidRDefault="00FE41D0" w:rsidP="00752EDF">
      <w:pPr>
        <w:ind w:firstLine="720"/>
      </w:pPr>
    </w:p>
    <w:p w14:paraId="3D0BEEFE" w14:textId="0DDC5733" w:rsidR="00FE41D0" w:rsidRDefault="00FE41D0" w:rsidP="00752EDF">
      <w:pPr>
        <w:ind w:firstLine="720"/>
      </w:pPr>
    </w:p>
    <w:p w14:paraId="5909F998" w14:textId="6EB933A7" w:rsidR="00FE41D0" w:rsidRDefault="00FE41D0" w:rsidP="00752EDF">
      <w:pPr>
        <w:ind w:firstLine="720"/>
      </w:pPr>
    </w:p>
    <w:p w14:paraId="51FF7C09" w14:textId="28398951" w:rsidR="00FE41D0" w:rsidRDefault="00FE41D0" w:rsidP="00FE41D0">
      <w:pPr>
        <w:rPr>
          <w:rFonts w:ascii="Times New Roman" w:hAnsi="Times New Roman" w:cs="Times New Roman"/>
        </w:rPr>
      </w:pPr>
      <w:r w:rsidRPr="00637D1C">
        <w:rPr>
          <w:rFonts w:ascii="Times New Roman" w:hAnsi="Times New Roman" w:cs="Times New Roman"/>
        </w:rPr>
        <w:lastRenderedPageBreak/>
        <w:t>Reflective Memo</w:t>
      </w:r>
    </w:p>
    <w:p w14:paraId="4255BB4C" w14:textId="099045D6" w:rsidR="00637D1C" w:rsidRPr="00637D1C" w:rsidRDefault="00637D1C" w:rsidP="00FE41D0">
      <w:pPr>
        <w:rPr>
          <w:rFonts w:ascii="Times New Roman" w:hAnsi="Times New Roman" w:cs="Times New Roman"/>
        </w:rPr>
      </w:pPr>
      <w:r>
        <w:rPr>
          <w:rFonts w:ascii="Times New Roman" w:hAnsi="Times New Roman" w:cs="Times New Roman"/>
        </w:rPr>
        <w:t>Technique Analysis</w:t>
      </w:r>
    </w:p>
    <w:p w14:paraId="7D2D4916" w14:textId="2EDE0A5B" w:rsidR="00FE41D0" w:rsidRDefault="00D73273" w:rsidP="00D73273">
      <w:pPr>
        <w:spacing w:line="480" w:lineRule="auto"/>
        <w:rPr>
          <w:rFonts w:ascii="Times New Roman" w:hAnsi="Times New Roman" w:cs="Times New Roman"/>
          <w:sz w:val="24"/>
          <w:szCs w:val="24"/>
        </w:rPr>
      </w:pPr>
      <w:r w:rsidRPr="00637D1C">
        <w:rPr>
          <w:rFonts w:ascii="Times New Roman" w:hAnsi="Times New Roman" w:cs="Times New Roman"/>
        </w:rPr>
        <w:tab/>
      </w:r>
      <w:r w:rsidRPr="00637D1C">
        <w:rPr>
          <w:rFonts w:ascii="Times New Roman" w:hAnsi="Times New Roman" w:cs="Times New Roman"/>
          <w:sz w:val="24"/>
          <w:szCs w:val="24"/>
        </w:rPr>
        <w:t>My partners and I broke down our project into several steps before diving into building and testing our model.  Our technique analysis involved first, deciding on an appropriate and feasible model to build, and then confirming it with each other and the professor.  Next, we began to delegate the workload, assigning one partner the task of building the model and another partner the task of writing the usability test and reflective memo.  In this way, we used the methods of delegation to dissect the topic.</w:t>
      </w:r>
    </w:p>
    <w:p w14:paraId="17400E7E" w14:textId="132C52D0" w:rsidR="00637D1C" w:rsidRPr="00637D1C" w:rsidRDefault="00637D1C" w:rsidP="00637D1C">
      <w:pPr>
        <w:rPr>
          <w:rFonts w:ascii="Times New Roman" w:hAnsi="Times New Roman" w:cs="Times New Roman"/>
        </w:rPr>
      </w:pPr>
      <w:r>
        <w:rPr>
          <w:rFonts w:ascii="Times New Roman" w:hAnsi="Times New Roman" w:cs="Times New Roman"/>
        </w:rPr>
        <w:t>Document Genre</w:t>
      </w:r>
    </w:p>
    <w:p w14:paraId="7505A1DE" w14:textId="4FDAE9B0" w:rsidR="00D73273" w:rsidRDefault="00D73273" w:rsidP="00D73273">
      <w:pPr>
        <w:spacing w:line="480" w:lineRule="auto"/>
        <w:rPr>
          <w:rFonts w:ascii="Times New Roman" w:hAnsi="Times New Roman" w:cs="Times New Roman"/>
          <w:sz w:val="24"/>
          <w:szCs w:val="24"/>
        </w:rPr>
      </w:pPr>
      <w:r w:rsidRPr="00637D1C">
        <w:rPr>
          <w:rFonts w:ascii="Times New Roman" w:hAnsi="Times New Roman" w:cs="Times New Roman"/>
          <w:sz w:val="24"/>
          <w:szCs w:val="24"/>
        </w:rPr>
        <w:tab/>
        <w:t>We chose to create our document genre in the form of a packet or booklet because we found this served our purposes best.  Our model contained too many steps and was too complicated to be contained within a poster or small handout and since we used a digital drawing software to create images of our model, we thought that outing this into a video may cause too many technical challenges.  In addition, according to studies I have read, many users prefer to read directions at their own pace and find videos difficult to keep up with.  In this way, our document aids to usability because it is written in a format the most users prefer and find easier to use.</w:t>
      </w:r>
    </w:p>
    <w:p w14:paraId="1C43D4AA" w14:textId="0FBFFFD6" w:rsidR="00637D1C" w:rsidRPr="00637D1C" w:rsidRDefault="00637D1C" w:rsidP="00637D1C">
      <w:pPr>
        <w:rPr>
          <w:rFonts w:ascii="Times New Roman" w:hAnsi="Times New Roman" w:cs="Times New Roman"/>
        </w:rPr>
      </w:pPr>
      <w:r>
        <w:rPr>
          <w:rFonts w:ascii="Times New Roman" w:hAnsi="Times New Roman" w:cs="Times New Roman"/>
        </w:rPr>
        <w:t>Instruction Methods</w:t>
      </w:r>
    </w:p>
    <w:p w14:paraId="0D841C8E" w14:textId="1E52C244" w:rsidR="00D73273" w:rsidRDefault="00D73273" w:rsidP="00D73273">
      <w:pPr>
        <w:spacing w:line="480" w:lineRule="auto"/>
        <w:rPr>
          <w:rFonts w:ascii="Times New Roman" w:hAnsi="Times New Roman" w:cs="Times New Roman"/>
          <w:sz w:val="24"/>
          <w:szCs w:val="24"/>
        </w:rPr>
      </w:pPr>
      <w:r w:rsidRPr="00637D1C">
        <w:rPr>
          <w:rFonts w:ascii="Times New Roman" w:hAnsi="Times New Roman" w:cs="Times New Roman"/>
          <w:sz w:val="24"/>
          <w:szCs w:val="24"/>
        </w:rPr>
        <w:tab/>
        <w:t xml:space="preserve">To illustrate our information, we used both steps, images, and text.  In our instruction manual, each step is outline with either pictures of the parts it uses or a picture of what the model should look like at that point in the process.  It then also </w:t>
      </w:r>
      <w:r w:rsidRPr="00637D1C">
        <w:rPr>
          <w:rFonts w:ascii="Times New Roman" w:hAnsi="Times New Roman" w:cs="Times New Roman"/>
          <w:sz w:val="24"/>
          <w:szCs w:val="24"/>
        </w:rPr>
        <w:lastRenderedPageBreak/>
        <w:t>explains how to complete the step.  This style of presentation is very similar to many instruction manuals I have seen.  It aids to usability because it gives both a visual and textual explanation of the task.</w:t>
      </w:r>
    </w:p>
    <w:p w14:paraId="67F36D16" w14:textId="3C934362" w:rsidR="00637D1C" w:rsidRPr="00637D1C" w:rsidRDefault="00637D1C" w:rsidP="00637D1C">
      <w:pPr>
        <w:rPr>
          <w:rFonts w:ascii="Times New Roman" w:hAnsi="Times New Roman" w:cs="Times New Roman"/>
        </w:rPr>
      </w:pPr>
      <w:r>
        <w:rPr>
          <w:rFonts w:ascii="Times New Roman" w:hAnsi="Times New Roman" w:cs="Times New Roman"/>
        </w:rPr>
        <w:t>Usability Testing</w:t>
      </w:r>
    </w:p>
    <w:p w14:paraId="30E39DCC" w14:textId="57BE5AD9" w:rsidR="00D73273" w:rsidRDefault="00D73273" w:rsidP="00D73273">
      <w:pPr>
        <w:spacing w:line="480" w:lineRule="auto"/>
        <w:rPr>
          <w:rFonts w:ascii="Times New Roman" w:hAnsi="Times New Roman" w:cs="Times New Roman"/>
          <w:sz w:val="24"/>
          <w:szCs w:val="24"/>
        </w:rPr>
      </w:pPr>
      <w:r w:rsidRPr="00637D1C">
        <w:rPr>
          <w:rFonts w:ascii="Times New Roman" w:hAnsi="Times New Roman" w:cs="Times New Roman"/>
          <w:sz w:val="24"/>
          <w:szCs w:val="24"/>
        </w:rPr>
        <w:tab/>
      </w:r>
      <w:r w:rsidR="00637D1C" w:rsidRPr="00637D1C">
        <w:rPr>
          <w:rFonts w:ascii="Times New Roman" w:hAnsi="Times New Roman" w:cs="Times New Roman"/>
          <w:sz w:val="24"/>
          <w:szCs w:val="24"/>
        </w:rPr>
        <w:t>The feedback from our usability tests did not play a huge role in our revisions.  Both users we tested the product on scored fairly high on the usability test standards, and therefore we made minimal changes.  We reviewed the images and explanations associated with the steps where errors were made, and we simplified some of the steps to cut down on how much time the process took.</w:t>
      </w:r>
    </w:p>
    <w:p w14:paraId="3CB02A2E" w14:textId="4CB0E519" w:rsidR="00637D1C" w:rsidRPr="00637D1C" w:rsidRDefault="00637D1C" w:rsidP="00637D1C">
      <w:pPr>
        <w:rPr>
          <w:rFonts w:ascii="Times New Roman" w:hAnsi="Times New Roman" w:cs="Times New Roman"/>
        </w:rPr>
      </w:pPr>
      <w:r>
        <w:rPr>
          <w:rFonts w:ascii="Times New Roman" w:hAnsi="Times New Roman" w:cs="Times New Roman"/>
        </w:rPr>
        <w:t>Roles of Participants</w:t>
      </w:r>
    </w:p>
    <w:p w14:paraId="7430043C" w14:textId="5A2F8B8F" w:rsidR="00637D1C" w:rsidRPr="00637D1C" w:rsidRDefault="00637D1C" w:rsidP="00D73273">
      <w:pPr>
        <w:spacing w:line="480" w:lineRule="auto"/>
        <w:rPr>
          <w:rFonts w:ascii="Times New Roman" w:hAnsi="Times New Roman" w:cs="Times New Roman"/>
          <w:sz w:val="24"/>
          <w:szCs w:val="24"/>
        </w:rPr>
      </w:pPr>
      <w:r w:rsidRPr="00637D1C">
        <w:rPr>
          <w:rFonts w:ascii="Times New Roman" w:hAnsi="Times New Roman" w:cs="Times New Roman"/>
          <w:sz w:val="24"/>
          <w:szCs w:val="24"/>
        </w:rPr>
        <w:tab/>
        <w:t>Our team was made up of two people since we were not able to get in contact with our third team member.  Victoria Richey primarily participated in writing the instructions and revising them.  Emily Raper wrote the standards for the usability test and the reflective memo.</w:t>
      </w:r>
      <w:bookmarkStart w:id="0" w:name="_GoBack"/>
      <w:bookmarkEnd w:id="0"/>
    </w:p>
    <w:p w14:paraId="122601DC" w14:textId="6D09C00B" w:rsidR="00FE41D0" w:rsidRPr="00637D1C" w:rsidRDefault="00FE41D0" w:rsidP="00FE41D0">
      <w:pPr>
        <w:ind w:firstLine="720"/>
        <w:rPr>
          <w:rFonts w:ascii="Times New Roman" w:hAnsi="Times New Roman" w:cs="Times New Roman"/>
        </w:rPr>
      </w:pPr>
    </w:p>
    <w:sectPr w:rsidR="00FE41D0" w:rsidRPr="00637D1C">
      <w:footerReference w:type="default" r:id="rId31"/>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4E568" w14:textId="77777777" w:rsidR="001F188F" w:rsidRDefault="001F188F">
      <w:pPr>
        <w:spacing w:line="240" w:lineRule="auto"/>
      </w:pPr>
      <w:r>
        <w:separator/>
      </w:r>
    </w:p>
    <w:p w14:paraId="5DB174B6" w14:textId="77777777" w:rsidR="001F188F" w:rsidRDefault="001F188F"/>
  </w:endnote>
  <w:endnote w:type="continuationSeparator" w:id="0">
    <w:p w14:paraId="0E53A8CA" w14:textId="77777777" w:rsidR="001F188F" w:rsidRDefault="001F188F">
      <w:pPr>
        <w:spacing w:line="240" w:lineRule="auto"/>
      </w:pPr>
      <w:r>
        <w:continuationSeparator/>
      </w:r>
    </w:p>
    <w:p w14:paraId="3A7EFFF6" w14:textId="77777777" w:rsidR="001F188F" w:rsidRDefault="001F18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20326"/>
      <w:docPartObj>
        <w:docPartGallery w:val="Page Numbers (Bottom of Page)"/>
        <w:docPartUnique/>
      </w:docPartObj>
    </w:sdtPr>
    <w:sdtEndPr/>
    <w:sdtContent>
      <w:p w14:paraId="7EB0FBE6" w14:textId="77777777" w:rsidR="00713A62" w:rsidRDefault="00E154F1">
        <w:pPr>
          <w:pStyle w:val="Footer"/>
        </w:pPr>
        <w:r>
          <w:fldChar w:fldCharType="begin"/>
        </w:r>
        <w:r>
          <w:instrText xml:space="preserve"> PAGE   \* MERGEFORMAT </w:instrText>
        </w:r>
        <w:r>
          <w:fldChar w:fldCharType="separate"/>
        </w:r>
        <w:r w:rsidR="001B04C0">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4F3495" w14:textId="77777777" w:rsidR="001F188F" w:rsidRDefault="001F188F">
      <w:pPr>
        <w:spacing w:line="240" w:lineRule="auto"/>
      </w:pPr>
      <w:r>
        <w:separator/>
      </w:r>
    </w:p>
    <w:p w14:paraId="07A126F4" w14:textId="77777777" w:rsidR="001F188F" w:rsidRDefault="001F188F"/>
  </w:footnote>
  <w:footnote w:type="continuationSeparator" w:id="0">
    <w:p w14:paraId="1A9B91FB" w14:textId="77777777" w:rsidR="001F188F" w:rsidRDefault="001F188F">
      <w:pPr>
        <w:spacing w:line="240" w:lineRule="auto"/>
      </w:pPr>
      <w:r>
        <w:continuationSeparator/>
      </w:r>
    </w:p>
    <w:p w14:paraId="5D3C0E38" w14:textId="77777777" w:rsidR="001F188F" w:rsidRDefault="001F188F"/>
  </w:footnote>
  <w:footnote w:id="1">
    <w:p w14:paraId="7DDA761A" w14:textId="77777777" w:rsidR="00386B8C" w:rsidRDefault="00386B8C">
      <w:pPr>
        <w:pStyle w:val="FootnoteText"/>
      </w:pPr>
      <w:r>
        <w:rPr>
          <w:rStyle w:val="FootnoteReference"/>
        </w:rPr>
        <w:footnoteRef/>
      </w:r>
      <w:r>
        <w:t xml:space="preserve"> Model in introduction built </w:t>
      </w:r>
      <w:r w:rsidR="0094259E">
        <w:t xml:space="preserve">by Victoria R. </w:t>
      </w:r>
      <w:r>
        <w:t>on modeling software Bricksmith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13619"/>
    <w:multiLevelType w:val="multilevel"/>
    <w:tmpl w:val="49FA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D54652"/>
    <w:multiLevelType w:val="hybridMultilevel"/>
    <w:tmpl w:val="E2E64662"/>
    <w:lvl w:ilvl="0" w:tplc="78943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280F40"/>
    <w:multiLevelType w:val="hybridMultilevel"/>
    <w:tmpl w:val="E2E64662"/>
    <w:lvl w:ilvl="0" w:tplc="78943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B51B3C"/>
    <w:multiLevelType w:val="hybridMultilevel"/>
    <w:tmpl w:val="C33C65C6"/>
    <w:lvl w:ilvl="0" w:tplc="F5E64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D256E1"/>
    <w:multiLevelType w:val="hybridMultilevel"/>
    <w:tmpl w:val="E744E122"/>
    <w:lvl w:ilvl="0" w:tplc="78943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A1E55"/>
    <w:multiLevelType w:val="hybridMultilevel"/>
    <w:tmpl w:val="FFAE7DB8"/>
    <w:lvl w:ilvl="0" w:tplc="0F4E6A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46A"/>
    <w:rsid w:val="0003580D"/>
    <w:rsid w:val="000838CA"/>
    <w:rsid w:val="001B04C0"/>
    <w:rsid w:val="001F188F"/>
    <w:rsid w:val="0022746A"/>
    <w:rsid w:val="00311E80"/>
    <w:rsid w:val="003505E2"/>
    <w:rsid w:val="00386B8C"/>
    <w:rsid w:val="003A73F7"/>
    <w:rsid w:val="00444169"/>
    <w:rsid w:val="005A48B1"/>
    <w:rsid w:val="0060426E"/>
    <w:rsid w:val="00635B27"/>
    <w:rsid w:val="00637D1C"/>
    <w:rsid w:val="00647B18"/>
    <w:rsid w:val="00713A62"/>
    <w:rsid w:val="00752EDF"/>
    <w:rsid w:val="00793D27"/>
    <w:rsid w:val="0079678D"/>
    <w:rsid w:val="008B5E9B"/>
    <w:rsid w:val="0094259E"/>
    <w:rsid w:val="00A050D0"/>
    <w:rsid w:val="00B51BB9"/>
    <w:rsid w:val="00C520D0"/>
    <w:rsid w:val="00D73273"/>
    <w:rsid w:val="00E154F1"/>
    <w:rsid w:val="00E46287"/>
    <w:rsid w:val="00FE4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429BF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noteText">
    <w:name w:val="footnote text"/>
    <w:basedOn w:val="Normal"/>
    <w:link w:val="FootnoteTextChar"/>
    <w:uiPriority w:val="99"/>
    <w:unhideWhenUsed/>
    <w:rsid w:val="00386B8C"/>
    <w:pPr>
      <w:spacing w:after="0" w:line="240" w:lineRule="auto"/>
    </w:pPr>
    <w:rPr>
      <w:sz w:val="24"/>
      <w:szCs w:val="24"/>
    </w:rPr>
  </w:style>
  <w:style w:type="character" w:customStyle="1" w:styleId="FootnoteTextChar">
    <w:name w:val="Footnote Text Char"/>
    <w:basedOn w:val="DefaultParagraphFont"/>
    <w:link w:val="FootnoteText"/>
    <w:uiPriority w:val="99"/>
    <w:rsid w:val="00386B8C"/>
    <w:rPr>
      <w:sz w:val="24"/>
      <w:szCs w:val="24"/>
    </w:rPr>
  </w:style>
  <w:style w:type="character" w:styleId="FootnoteReference">
    <w:name w:val="footnote reference"/>
    <w:basedOn w:val="DefaultParagraphFont"/>
    <w:uiPriority w:val="99"/>
    <w:unhideWhenUsed/>
    <w:rsid w:val="00386B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004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nslaptop/Library/Containers/com.microsoft.Word/Data/Library/Caches/1033/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C33348-3CAE-7147-9A6E-B0C6680A8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Trip Journal.dotx</Template>
  <TotalTime>0</TotalTime>
  <Pages>16</Pages>
  <Words>871</Words>
  <Characters>4969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Emily Raper</cp:lastModifiedBy>
  <cp:revision>2</cp:revision>
  <dcterms:created xsi:type="dcterms:W3CDTF">2019-10-30T21:01:00Z</dcterms:created>
  <dcterms:modified xsi:type="dcterms:W3CDTF">2019-10-30T21:01:00Z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